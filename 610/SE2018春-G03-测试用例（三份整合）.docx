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00F" w:rsidRDefault="0098300F" w:rsidP="0098300F">
      <w:pPr>
        <w:snapToGrid w:val="0"/>
        <w:spacing w:line="500" w:lineRule="exact"/>
        <w:jc w:val="center"/>
        <w:rPr>
          <w:rFonts w:ascii="宋体" w:hAnsi="宋体"/>
          <w:sz w:val="24"/>
        </w:rPr>
      </w:pPr>
      <w:bookmarkStart w:id="0" w:name="_Hlk513377785"/>
      <w:r>
        <w:rPr>
          <w:noProof/>
        </w:rPr>
        <w:drawing>
          <wp:anchor distT="0" distB="0" distL="114300" distR="114300" simplePos="0" relativeHeight="251659264" behindDoc="0" locked="0" layoutInCell="1" allowOverlap="1" wp14:anchorId="6A829158" wp14:editId="2E0ECE09">
            <wp:simplePos x="0" y="0"/>
            <wp:positionH relativeFrom="column">
              <wp:posOffset>466725</wp:posOffset>
            </wp:positionH>
            <wp:positionV relativeFrom="paragraph">
              <wp:posOffset>58420</wp:posOffset>
            </wp:positionV>
            <wp:extent cx="1114425" cy="1114425"/>
            <wp:effectExtent l="0" t="0" r="9525" b="9525"/>
            <wp:wrapSquare wrapText="bothSides"/>
            <wp:docPr id="6" name="图片 6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300F" w:rsidRDefault="0098300F" w:rsidP="0098300F">
      <w:pPr>
        <w:snapToGrid w:val="0"/>
        <w:spacing w:line="500" w:lineRule="exact"/>
        <w:jc w:val="center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9030CC9" wp14:editId="550E2281">
            <wp:simplePos x="0" y="0"/>
            <wp:positionH relativeFrom="column">
              <wp:posOffset>1600200</wp:posOffset>
            </wp:positionH>
            <wp:positionV relativeFrom="paragraph">
              <wp:posOffset>38100</wp:posOffset>
            </wp:positionV>
            <wp:extent cx="3867150" cy="815975"/>
            <wp:effectExtent l="0" t="0" r="0" b="3175"/>
            <wp:wrapSquare wrapText="bothSides"/>
            <wp:docPr id="7" name="图片 7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封面用（2学院名称（带院徽 拷贝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81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300F" w:rsidRDefault="0098300F" w:rsidP="0098300F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bookmarkEnd w:id="0"/>
    <w:p w:rsidR="0098300F" w:rsidRDefault="0098300F" w:rsidP="0098300F">
      <w:pPr>
        <w:jc w:val="center"/>
        <w:rPr>
          <w:b/>
          <w:sz w:val="32"/>
          <w:szCs w:val="32"/>
        </w:rPr>
      </w:pPr>
    </w:p>
    <w:p w:rsidR="006B351A" w:rsidRDefault="00BB003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</w:p>
    <w:p w:rsidR="006B351A" w:rsidRDefault="006B351A">
      <w:pPr>
        <w:jc w:val="center"/>
        <w:rPr>
          <w:b/>
          <w:sz w:val="44"/>
          <w:szCs w:val="44"/>
        </w:rPr>
      </w:pPr>
    </w:p>
    <w:p w:rsidR="006B351A" w:rsidRDefault="009322F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</w:t>
      </w:r>
      <w:r w:rsidR="005432B2">
        <w:rPr>
          <w:rFonts w:hint="eastAsia"/>
          <w:b/>
          <w:sz w:val="44"/>
          <w:szCs w:val="44"/>
        </w:rPr>
        <w:t>03</w:t>
      </w:r>
      <w:r>
        <w:rPr>
          <w:rFonts w:ascii="Arial Unicode MS" w:hAnsi="Arial Unicode MS"/>
          <w:b/>
          <w:bCs/>
          <w:sz w:val="44"/>
          <w:szCs w:val="44"/>
        </w:rPr>
        <w:t>组</w:t>
      </w:r>
      <w:r>
        <w:rPr>
          <w:rFonts w:ascii="Arial Unicode MS" w:hAnsi="Arial Unicode MS" w:hint="eastAsia"/>
          <w:b/>
          <w:bCs/>
          <w:sz w:val="44"/>
          <w:szCs w:val="44"/>
        </w:rPr>
        <w:t>测试用例</w:t>
      </w:r>
    </w:p>
    <w:p w:rsidR="006B351A" w:rsidRDefault="006B351A">
      <w:pPr>
        <w:jc w:val="center"/>
        <w:rPr>
          <w:sz w:val="52"/>
        </w:rPr>
      </w:pPr>
    </w:p>
    <w:p w:rsidR="006B351A" w:rsidRDefault="006B351A">
      <w:pPr>
        <w:rPr>
          <w:sz w:val="52"/>
        </w:rPr>
      </w:pPr>
    </w:p>
    <w:p w:rsidR="006B351A" w:rsidRDefault="005432B2" w:rsidP="005432B2">
      <w:pPr>
        <w:jc w:val="center"/>
        <w:rPr>
          <w:sz w:val="52"/>
        </w:rPr>
      </w:pPr>
      <w:r>
        <w:rPr>
          <w:noProof/>
        </w:rPr>
        <w:drawing>
          <wp:inline distT="0" distB="0" distL="0" distR="0" wp14:anchorId="5F8D2627" wp14:editId="44FDA073">
            <wp:extent cx="1632585" cy="2187575"/>
            <wp:effectExtent l="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1A" w:rsidRDefault="006B351A">
      <w:pPr>
        <w:rPr>
          <w:sz w:val="52"/>
        </w:rPr>
      </w:pPr>
    </w:p>
    <w:p w:rsidR="006B351A" w:rsidRDefault="005432B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G03</w:t>
      </w:r>
      <w:r w:rsidR="009322F2">
        <w:rPr>
          <w:rFonts w:hint="eastAsia"/>
          <w:sz w:val="30"/>
          <w:szCs w:val="30"/>
        </w:rPr>
        <w:t>小组：</w:t>
      </w:r>
    </w:p>
    <w:p w:rsidR="006B351A" w:rsidRDefault="009322F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成员：</w:t>
      </w:r>
      <w:r w:rsidR="005432B2">
        <w:rPr>
          <w:rFonts w:hint="eastAsia"/>
          <w:sz w:val="30"/>
          <w:szCs w:val="30"/>
        </w:rPr>
        <w:t>李俊</w:t>
      </w:r>
      <w:r w:rsidR="005432B2">
        <w:rPr>
          <w:rFonts w:hint="eastAsia"/>
          <w:sz w:val="30"/>
          <w:szCs w:val="30"/>
        </w:rPr>
        <w:t xml:space="preserve"> </w:t>
      </w:r>
      <w:r w:rsidR="005432B2">
        <w:rPr>
          <w:rFonts w:hint="eastAsia"/>
          <w:sz w:val="30"/>
          <w:szCs w:val="30"/>
        </w:rPr>
        <w:t>林鑫</w:t>
      </w:r>
      <w:r w:rsidR="005432B2">
        <w:rPr>
          <w:rFonts w:hint="eastAsia"/>
          <w:sz w:val="30"/>
          <w:szCs w:val="30"/>
        </w:rPr>
        <w:t xml:space="preserve"> </w:t>
      </w:r>
      <w:r w:rsidR="005432B2">
        <w:rPr>
          <w:rFonts w:hint="eastAsia"/>
          <w:sz w:val="30"/>
          <w:szCs w:val="30"/>
        </w:rPr>
        <w:t>胡锦波</w:t>
      </w:r>
    </w:p>
    <w:p w:rsidR="006A0DC1" w:rsidRDefault="006A0DC1">
      <w:pPr>
        <w:rPr>
          <w:sz w:val="30"/>
          <w:szCs w:val="30"/>
        </w:rPr>
      </w:pPr>
    </w:p>
    <w:p w:rsidR="0098300F" w:rsidRDefault="0098300F">
      <w:pPr>
        <w:rPr>
          <w:sz w:val="30"/>
          <w:szCs w:val="30"/>
        </w:rPr>
      </w:pPr>
    </w:p>
    <w:p w:rsidR="0098300F" w:rsidRDefault="0098300F">
      <w:pPr>
        <w:rPr>
          <w:sz w:val="30"/>
          <w:szCs w:val="30"/>
        </w:rPr>
      </w:pPr>
    </w:p>
    <w:p w:rsidR="0098300F" w:rsidRDefault="0098300F">
      <w:pPr>
        <w:rPr>
          <w:sz w:val="30"/>
          <w:szCs w:val="30"/>
        </w:rPr>
      </w:pPr>
    </w:p>
    <w:p w:rsidR="0098300F" w:rsidRDefault="0098300F">
      <w:pPr>
        <w:rPr>
          <w:sz w:val="30"/>
          <w:szCs w:val="30"/>
        </w:rPr>
      </w:pPr>
    </w:p>
    <w:p w:rsidR="006A0DC1" w:rsidRPr="006A0DC1" w:rsidRDefault="006A0DC1" w:rsidP="006A0DC1">
      <w:pPr>
        <w:jc w:val="center"/>
        <w:rPr>
          <w:sz w:val="44"/>
          <w:szCs w:val="44"/>
        </w:rPr>
      </w:pPr>
      <w:r w:rsidRPr="006A0DC1">
        <w:rPr>
          <w:rFonts w:hint="eastAsia"/>
          <w:sz w:val="44"/>
          <w:szCs w:val="44"/>
        </w:rPr>
        <w:lastRenderedPageBreak/>
        <w:t>目录</w:t>
      </w:r>
    </w:p>
    <w:p w:rsidR="000E3C43" w:rsidRDefault="009322F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hyperlink w:anchor="_Toc515806810" w:history="1">
        <w:r w:rsidR="000E3C43" w:rsidRPr="00145E3F">
          <w:rPr>
            <w:rStyle w:val="ac"/>
            <w:rFonts w:ascii="宋体" w:hAnsi="宋体"/>
            <w:noProof/>
          </w:rPr>
          <w:t>1</w:t>
        </w:r>
        <w:r w:rsidR="000E3C43" w:rsidRPr="00145E3F">
          <w:rPr>
            <w:rStyle w:val="ac"/>
            <w:rFonts w:ascii="宋体" w:hAnsi="宋体" w:hint="eastAsia"/>
            <w:noProof/>
          </w:rPr>
          <w:t>．引言</w:t>
        </w:r>
        <w:r w:rsidR="000E3C43">
          <w:rPr>
            <w:noProof/>
            <w:webHidden/>
          </w:rPr>
          <w:tab/>
        </w:r>
        <w:r w:rsidR="000E3C43">
          <w:rPr>
            <w:noProof/>
            <w:webHidden/>
          </w:rPr>
          <w:fldChar w:fldCharType="begin"/>
        </w:r>
        <w:r w:rsidR="000E3C43">
          <w:rPr>
            <w:noProof/>
            <w:webHidden/>
          </w:rPr>
          <w:instrText xml:space="preserve"> PAGEREF _Toc515806810 \h </w:instrText>
        </w:r>
        <w:r w:rsidR="000E3C43">
          <w:rPr>
            <w:noProof/>
            <w:webHidden/>
          </w:rPr>
        </w:r>
        <w:r w:rsidR="000E3C43">
          <w:rPr>
            <w:noProof/>
            <w:webHidden/>
          </w:rPr>
          <w:fldChar w:fldCharType="separate"/>
        </w:r>
        <w:r w:rsidR="000E3C43">
          <w:rPr>
            <w:noProof/>
            <w:webHidden/>
          </w:rPr>
          <w:t>3</w:t>
        </w:r>
        <w:r w:rsidR="000E3C43">
          <w:rPr>
            <w:noProof/>
            <w:webHidden/>
          </w:rPr>
          <w:fldChar w:fldCharType="end"/>
        </w:r>
      </w:hyperlink>
    </w:p>
    <w:p w:rsidR="000E3C43" w:rsidRDefault="00DF410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806811" w:history="1">
        <w:r w:rsidR="000E3C43" w:rsidRPr="00145E3F">
          <w:rPr>
            <w:rStyle w:val="ac"/>
            <w:rFonts w:ascii="宋体" w:hAnsi="宋体"/>
            <w:noProof/>
          </w:rPr>
          <w:t>1.1</w:t>
        </w:r>
        <w:r w:rsidR="000E3C43" w:rsidRPr="00145E3F">
          <w:rPr>
            <w:rStyle w:val="ac"/>
            <w:rFonts w:ascii="宋体" w:hAnsi="宋体" w:hint="eastAsia"/>
            <w:noProof/>
          </w:rPr>
          <w:t>编写目的</w:t>
        </w:r>
        <w:r w:rsidR="000E3C43">
          <w:rPr>
            <w:noProof/>
            <w:webHidden/>
          </w:rPr>
          <w:tab/>
        </w:r>
        <w:r w:rsidR="000E3C43">
          <w:rPr>
            <w:noProof/>
            <w:webHidden/>
          </w:rPr>
          <w:fldChar w:fldCharType="begin"/>
        </w:r>
        <w:r w:rsidR="000E3C43">
          <w:rPr>
            <w:noProof/>
            <w:webHidden/>
          </w:rPr>
          <w:instrText xml:space="preserve"> PAGEREF _Toc515806811 \h </w:instrText>
        </w:r>
        <w:r w:rsidR="000E3C43">
          <w:rPr>
            <w:noProof/>
            <w:webHidden/>
          </w:rPr>
        </w:r>
        <w:r w:rsidR="000E3C43">
          <w:rPr>
            <w:noProof/>
            <w:webHidden/>
          </w:rPr>
          <w:fldChar w:fldCharType="separate"/>
        </w:r>
        <w:r w:rsidR="000E3C43">
          <w:rPr>
            <w:noProof/>
            <w:webHidden/>
          </w:rPr>
          <w:t>3</w:t>
        </w:r>
        <w:r w:rsidR="000E3C43">
          <w:rPr>
            <w:noProof/>
            <w:webHidden/>
          </w:rPr>
          <w:fldChar w:fldCharType="end"/>
        </w:r>
      </w:hyperlink>
    </w:p>
    <w:p w:rsidR="000E3C43" w:rsidRDefault="00DF410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806812" w:history="1">
        <w:r w:rsidR="000E3C43" w:rsidRPr="00145E3F">
          <w:rPr>
            <w:rStyle w:val="ac"/>
            <w:rFonts w:ascii="宋体" w:hAnsi="宋体"/>
            <w:noProof/>
          </w:rPr>
          <w:t>1.2</w:t>
        </w:r>
        <w:r w:rsidR="000E3C43" w:rsidRPr="00145E3F">
          <w:rPr>
            <w:rStyle w:val="ac"/>
            <w:rFonts w:ascii="宋体" w:hAnsi="宋体" w:hint="eastAsia"/>
            <w:noProof/>
          </w:rPr>
          <w:t>项目背景</w:t>
        </w:r>
        <w:r w:rsidR="000E3C43">
          <w:rPr>
            <w:noProof/>
            <w:webHidden/>
          </w:rPr>
          <w:tab/>
        </w:r>
        <w:r w:rsidR="000E3C43">
          <w:rPr>
            <w:noProof/>
            <w:webHidden/>
          </w:rPr>
          <w:fldChar w:fldCharType="begin"/>
        </w:r>
        <w:r w:rsidR="000E3C43">
          <w:rPr>
            <w:noProof/>
            <w:webHidden/>
          </w:rPr>
          <w:instrText xml:space="preserve"> PAGEREF _Toc515806812 \h </w:instrText>
        </w:r>
        <w:r w:rsidR="000E3C43">
          <w:rPr>
            <w:noProof/>
            <w:webHidden/>
          </w:rPr>
        </w:r>
        <w:r w:rsidR="000E3C43">
          <w:rPr>
            <w:noProof/>
            <w:webHidden/>
          </w:rPr>
          <w:fldChar w:fldCharType="separate"/>
        </w:r>
        <w:r w:rsidR="000E3C43">
          <w:rPr>
            <w:noProof/>
            <w:webHidden/>
          </w:rPr>
          <w:t>3</w:t>
        </w:r>
        <w:r w:rsidR="000E3C43">
          <w:rPr>
            <w:noProof/>
            <w:webHidden/>
          </w:rPr>
          <w:fldChar w:fldCharType="end"/>
        </w:r>
      </w:hyperlink>
    </w:p>
    <w:p w:rsidR="000E3C43" w:rsidRDefault="00DF410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806813" w:history="1">
        <w:r w:rsidR="000E3C43" w:rsidRPr="00145E3F">
          <w:rPr>
            <w:rStyle w:val="ac"/>
            <w:rFonts w:ascii="宋体" w:hAnsi="宋体"/>
            <w:noProof/>
          </w:rPr>
          <w:t>1.3</w:t>
        </w:r>
        <w:r w:rsidR="000E3C43" w:rsidRPr="00145E3F">
          <w:rPr>
            <w:rStyle w:val="ac"/>
            <w:rFonts w:ascii="宋体" w:hAnsi="宋体" w:hint="eastAsia"/>
            <w:noProof/>
          </w:rPr>
          <w:t>参考资料</w:t>
        </w:r>
        <w:r w:rsidR="000E3C43">
          <w:rPr>
            <w:noProof/>
            <w:webHidden/>
          </w:rPr>
          <w:tab/>
        </w:r>
        <w:r w:rsidR="000E3C43">
          <w:rPr>
            <w:noProof/>
            <w:webHidden/>
          </w:rPr>
          <w:fldChar w:fldCharType="begin"/>
        </w:r>
        <w:r w:rsidR="000E3C43">
          <w:rPr>
            <w:noProof/>
            <w:webHidden/>
          </w:rPr>
          <w:instrText xml:space="preserve"> PAGEREF _Toc515806813 \h </w:instrText>
        </w:r>
        <w:r w:rsidR="000E3C43">
          <w:rPr>
            <w:noProof/>
            <w:webHidden/>
          </w:rPr>
        </w:r>
        <w:r w:rsidR="000E3C43">
          <w:rPr>
            <w:noProof/>
            <w:webHidden/>
          </w:rPr>
          <w:fldChar w:fldCharType="separate"/>
        </w:r>
        <w:r w:rsidR="000E3C43">
          <w:rPr>
            <w:noProof/>
            <w:webHidden/>
          </w:rPr>
          <w:t>3</w:t>
        </w:r>
        <w:r w:rsidR="000E3C43">
          <w:rPr>
            <w:noProof/>
            <w:webHidden/>
          </w:rPr>
          <w:fldChar w:fldCharType="end"/>
        </w:r>
      </w:hyperlink>
    </w:p>
    <w:p w:rsidR="000E3C43" w:rsidRDefault="00DF410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806814" w:history="1">
        <w:r w:rsidR="000E3C43" w:rsidRPr="00145E3F">
          <w:rPr>
            <w:rStyle w:val="ac"/>
            <w:rFonts w:ascii="宋体" w:hAnsi="宋体"/>
            <w:noProof/>
          </w:rPr>
          <w:t>2.1</w:t>
        </w:r>
        <w:r w:rsidR="000E3C43" w:rsidRPr="00145E3F">
          <w:rPr>
            <w:rStyle w:val="ac"/>
            <w:rFonts w:ascii="宋体" w:hAnsi="宋体" w:hint="eastAsia"/>
            <w:noProof/>
          </w:rPr>
          <w:t>测试项目</w:t>
        </w:r>
        <w:r w:rsidR="000E3C43">
          <w:rPr>
            <w:noProof/>
            <w:webHidden/>
          </w:rPr>
          <w:tab/>
        </w:r>
        <w:r w:rsidR="000E3C43">
          <w:rPr>
            <w:noProof/>
            <w:webHidden/>
          </w:rPr>
          <w:fldChar w:fldCharType="begin"/>
        </w:r>
        <w:r w:rsidR="000E3C43">
          <w:rPr>
            <w:noProof/>
            <w:webHidden/>
          </w:rPr>
          <w:instrText xml:space="preserve"> PAGEREF _Toc515806814 \h </w:instrText>
        </w:r>
        <w:r w:rsidR="000E3C43">
          <w:rPr>
            <w:noProof/>
            <w:webHidden/>
          </w:rPr>
        </w:r>
        <w:r w:rsidR="000E3C43">
          <w:rPr>
            <w:noProof/>
            <w:webHidden/>
          </w:rPr>
          <w:fldChar w:fldCharType="separate"/>
        </w:r>
        <w:r w:rsidR="000E3C43">
          <w:rPr>
            <w:noProof/>
            <w:webHidden/>
          </w:rPr>
          <w:t>3</w:t>
        </w:r>
        <w:r w:rsidR="000E3C43">
          <w:rPr>
            <w:noProof/>
            <w:webHidden/>
          </w:rPr>
          <w:fldChar w:fldCharType="end"/>
        </w:r>
      </w:hyperlink>
    </w:p>
    <w:p w:rsidR="000E3C43" w:rsidRDefault="00DF410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806815" w:history="1">
        <w:r w:rsidR="000E3C43" w:rsidRPr="00145E3F">
          <w:rPr>
            <w:rStyle w:val="ac"/>
            <w:rFonts w:ascii="宋体" w:hAnsi="宋体"/>
            <w:noProof/>
          </w:rPr>
          <w:t>2.2</w:t>
        </w:r>
        <w:r w:rsidR="000E3C43" w:rsidRPr="00145E3F">
          <w:rPr>
            <w:rStyle w:val="ac"/>
            <w:rFonts w:ascii="宋体" w:hAnsi="宋体" w:hint="eastAsia"/>
            <w:noProof/>
          </w:rPr>
          <w:t>测试机构和人员</w:t>
        </w:r>
        <w:r w:rsidR="000E3C43">
          <w:rPr>
            <w:noProof/>
            <w:webHidden/>
          </w:rPr>
          <w:tab/>
        </w:r>
        <w:r w:rsidR="000E3C43">
          <w:rPr>
            <w:noProof/>
            <w:webHidden/>
          </w:rPr>
          <w:fldChar w:fldCharType="begin"/>
        </w:r>
        <w:r w:rsidR="000E3C43">
          <w:rPr>
            <w:noProof/>
            <w:webHidden/>
          </w:rPr>
          <w:instrText xml:space="preserve"> PAGEREF _Toc515806815 \h </w:instrText>
        </w:r>
        <w:r w:rsidR="000E3C43">
          <w:rPr>
            <w:noProof/>
            <w:webHidden/>
          </w:rPr>
        </w:r>
        <w:r w:rsidR="000E3C43">
          <w:rPr>
            <w:noProof/>
            <w:webHidden/>
          </w:rPr>
          <w:fldChar w:fldCharType="separate"/>
        </w:r>
        <w:r w:rsidR="000E3C43">
          <w:rPr>
            <w:noProof/>
            <w:webHidden/>
          </w:rPr>
          <w:t>4</w:t>
        </w:r>
        <w:r w:rsidR="000E3C43">
          <w:rPr>
            <w:noProof/>
            <w:webHidden/>
          </w:rPr>
          <w:fldChar w:fldCharType="end"/>
        </w:r>
      </w:hyperlink>
    </w:p>
    <w:p w:rsidR="000E3C43" w:rsidRDefault="00DF410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806816" w:history="1">
        <w:r w:rsidR="000E3C43" w:rsidRPr="00145E3F">
          <w:rPr>
            <w:rStyle w:val="ac"/>
            <w:rFonts w:ascii="宋体" w:hAnsi="宋体"/>
            <w:noProof/>
          </w:rPr>
          <w:t>2.3</w:t>
        </w:r>
        <w:r w:rsidR="000E3C43" w:rsidRPr="00145E3F">
          <w:rPr>
            <w:rStyle w:val="ac"/>
            <w:rFonts w:ascii="宋体" w:hAnsi="宋体" w:hint="eastAsia"/>
            <w:noProof/>
          </w:rPr>
          <w:t>测试结果</w:t>
        </w:r>
        <w:r w:rsidR="000E3C43">
          <w:rPr>
            <w:noProof/>
            <w:webHidden/>
          </w:rPr>
          <w:tab/>
        </w:r>
        <w:r w:rsidR="000E3C43">
          <w:rPr>
            <w:noProof/>
            <w:webHidden/>
          </w:rPr>
          <w:fldChar w:fldCharType="begin"/>
        </w:r>
        <w:r w:rsidR="000E3C43">
          <w:rPr>
            <w:noProof/>
            <w:webHidden/>
          </w:rPr>
          <w:instrText xml:space="preserve"> PAGEREF _Toc515806816 \h </w:instrText>
        </w:r>
        <w:r w:rsidR="000E3C43">
          <w:rPr>
            <w:noProof/>
            <w:webHidden/>
          </w:rPr>
        </w:r>
        <w:r w:rsidR="000E3C43">
          <w:rPr>
            <w:noProof/>
            <w:webHidden/>
          </w:rPr>
          <w:fldChar w:fldCharType="separate"/>
        </w:r>
        <w:r w:rsidR="000E3C43">
          <w:rPr>
            <w:noProof/>
            <w:webHidden/>
          </w:rPr>
          <w:t>4</w:t>
        </w:r>
        <w:r w:rsidR="000E3C43">
          <w:rPr>
            <w:noProof/>
            <w:webHidden/>
          </w:rPr>
          <w:fldChar w:fldCharType="end"/>
        </w:r>
      </w:hyperlink>
    </w:p>
    <w:p w:rsidR="000E3C43" w:rsidRDefault="00DF410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806817" w:history="1">
        <w:r w:rsidR="000E3C43" w:rsidRPr="00145E3F">
          <w:rPr>
            <w:rStyle w:val="ac"/>
            <w:rFonts w:ascii="宋体" w:hAnsi="宋体"/>
            <w:noProof/>
          </w:rPr>
          <w:t>3</w:t>
        </w:r>
        <w:r w:rsidR="000E3C43" w:rsidRPr="00145E3F">
          <w:rPr>
            <w:rStyle w:val="ac"/>
            <w:rFonts w:ascii="宋体" w:hAnsi="宋体" w:hint="eastAsia"/>
            <w:noProof/>
          </w:rPr>
          <w:t>．软件需求测试结论</w:t>
        </w:r>
        <w:r w:rsidR="000E3C43">
          <w:rPr>
            <w:noProof/>
            <w:webHidden/>
          </w:rPr>
          <w:tab/>
        </w:r>
        <w:r w:rsidR="000E3C43">
          <w:rPr>
            <w:noProof/>
            <w:webHidden/>
          </w:rPr>
          <w:fldChar w:fldCharType="begin"/>
        </w:r>
        <w:r w:rsidR="000E3C43">
          <w:rPr>
            <w:noProof/>
            <w:webHidden/>
          </w:rPr>
          <w:instrText xml:space="preserve"> PAGEREF _Toc515806817 \h </w:instrText>
        </w:r>
        <w:r w:rsidR="000E3C43">
          <w:rPr>
            <w:noProof/>
            <w:webHidden/>
          </w:rPr>
        </w:r>
        <w:r w:rsidR="000E3C43">
          <w:rPr>
            <w:noProof/>
            <w:webHidden/>
          </w:rPr>
          <w:fldChar w:fldCharType="separate"/>
        </w:r>
        <w:r w:rsidR="000E3C43">
          <w:rPr>
            <w:noProof/>
            <w:webHidden/>
          </w:rPr>
          <w:t>4</w:t>
        </w:r>
        <w:r w:rsidR="000E3C43">
          <w:rPr>
            <w:noProof/>
            <w:webHidden/>
          </w:rPr>
          <w:fldChar w:fldCharType="end"/>
        </w:r>
      </w:hyperlink>
    </w:p>
    <w:p w:rsidR="000E3C43" w:rsidRDefault="00DF410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806818" w:history="1">
        <w:r w:rsidR="000E3C43" w:rsidRPr="00145E3F">
          <w:rPr>
            <w:rStyle w:val="ac"/>
            <w:noProof/>
          </w:rPr>
          <w:t>3.1</w:t>
        </w:r>
        <w:r w:rsidR="000E3C43" w:rsidRPr="00145E3F">
          <w:rPr>
            <w:rStyle w:val="ac"/>
            <w:rFonts w:hint="eastAsia"/>
            <w:noProof/>
          </w:rPr>
          <w:t>单元测试结果</w:t>
        </w:r>
        <w:r w:rsidR="000E3C43">
          <w:rPr>
            <w:noProof/>
            <w:webHidden/>
          </w:rPr>
          <w:tab/>
        </w:r>
        <w:r w:rsidR="000E3C43">
          <w:rPr>
            <w:noProof/>
            <w:webHidden/>
          </w:rPr>
          <w:fldChar w:fldCharType="begin"/>
        </w:r>
        <w:r w:rsidR="000E3C43">
          <w:rPr>
            <w:noProof/>
            <w:webHidden/>
          </w:rPr>
          <w:instrText xml:space="preserve"> PAGEREF _Toc515806818 \h </w:instrText>
        </w:r>
        <w:r w:rsidR="000E3C43">
          <w:rPr>
            <w:noProof/>
            <w:webHidden/>
          </w:rPr>
        </w:r>
        <w:r w:rsidR="000E3C43">
          <w:rPr>
            <w:noProof/>
            <w:webHidden/>
          </w:rPr>
          <w:fldChar w:fldCharType="separate"/>
        </w:r>
        <w:r w:rsidR="000E3C43">
          <w:rPr>
            <w:noProof/>
            <w:webHidden/>
          </w:rPr>
          <w:t>4</w:t>
        </w:r>
        <w:r w:rsidR="000E3C43">
          <w:rPr>
            <w:noProof/>
            <w:webHidden/>
          </w:rPr>
          <w:fldChar w:fldCharType="end"/>
        </w:r>
      </w:hyperlink>
    </w:p>
    <w:p w:rsidR="000E3C43" w:rsidRDefault="00DF410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806819" w:history="1">
        <w:r w:rsidR="000E3C43" w:rsidRPr="00145E3F">
          <w:rPr>
            <w:rStyle w:val="ac"/>
            <w:noProof/>
          </w:rPr>
          <w:t>3.2</w:t>
        </w:r>
        <w:r w:rsidR="000E3C43" w:rsidRPr="00145E3F">
          <w:rPr>
            <w:rStyle w:val="ac"/>
            <w:rFonts w:hint="eastAsia"/>
            <w:noProof/>
          </w:rPr>
          <w:t>集成测试结果</w:t>
        </w:r>
        <w:r w:rsidR="000E3C43">
          <w:rPr>
            <w:noProof/>
            <w:webHidden/>
          </w:rPr>
          <w:tab/>
        </w:r>
        <w:r w:rsidR="000E3C43">
          <w:rPr>
            <w:noProof/>
            <w:webHidden/>
          </w:rPr>
          <w:fldChar w:fldCharType="begin"/>
        </w:r>
        <w:r w:rsidR="000E3C43">
          <w:rPr>
            <w:noProof/>
            <w:webHidden/>
          </w:rPr>
          <w:instrText xml:space="preserve"> PAGEREF _Toc515806819 \h </w:instrText>
        </w:r>
        <w:r w:rsidR="000E3C43">
          <w:rPr>
            <w:noProof/>
            <w:webHidden/>
          </w:rPr>
        </w:r>
        <w:r w:rsidR="000E3C43">
          <w:rPr>
            <w:noProof/>
            <w:webHidden/>
          </w:rPr>
          <w:fldChar w:fldCharType="separate"/>
        </w:r>
        <w:r w:rsidR="000E3C43">
          <w:rPr>
            <w:noProof/>
            <w:webHidden/>
          </w:rPr>
          <w:t>7</w:t>
        </w:r>
        <w:r w:rsidR="000E3C43">
          <w:rPr>
            <w:noProof/>
            <w:webHidden/>
          </w:rPr>
          <w:fldChar w:fldCharType="end"/>
        </w:r>
      </w:hyperlink>
    </w:p>
    <w:p w:rsidR="000E3C43" w:rsidRDefault="00DF410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806820" w:history="1">
        <w:r w:rsidR="000E3C43" w:rsidRPr="00145E3F">
          <w:rPr>
            <w:rStyle w:val="ac"/>
            <w:rFonts w:ascii="宋体" w:hAnsi="宋体"/>
            <w:noProof/>
          </w:rPr>
          <w:t>4</w:t>
        </w:r>
        <w:r w:rsidR="000E3C43" w:rsidRPr="00145E3F">
          <w:rPr>
            <w:rStyle w:val="ac"/>
            <w:rFonts w:ascii="宋体" w:hAnsi="宋体" w:hint="eastAsia"/>
            <w:noProof/>
          </w:rPr>
          <w:t>．评价</w:t>
        </w:r>
        <w:r w:rsidR="000E3C43">
          <w:rPr>
            <w:noProof/>
            <w:webHidden/>
          </w:rPr>
          <w:tab/>
        </w:r>
        <w:r w:rsidR="000E3C43">
          <w:rPr>
            <w:noProof/>
            <w:webHidden/>
          </w:rPr>
          <w:fldChar w:fldCharType="begin"/>
        </w:r>
        <w:r w:rsidR="000E3C43">
          <w:rPr>
            <w:noProof/>
            <w:webHidden/>
          </w:rPr>
          <w:instrText xml:space="preserve"> PAGEREF _Toc515806820 \h </w:instrText>
        </w:r>
        <w:r w:rsidR="000E3C43">
          <w:rPr>
            <w:noProof/>
            <w:webHidden/>
          </w:rPr>
        </w:r>
        <w:r w:rsidR="000E3C43">
          <w:rPr>
            <w:noProof/>
            <w:webHidden/>
          </w:rPr>
          <w:fldChar w:fldCharType="separate"/>
        </w:r>
        <w:r w:rsidR="000E3C43">
          <w:rPr>
            <w:noProof/>
            <w:webHidden/>
          </w:rPr>
          <w:t>10</w:t>
        </w:r>
        <w:r w:rsidR="000E3C43">
          <w:rPr>
            <w:noProof/>
            <w:webHidden/>
          </w:rPr>
          <w:fldChar w:fldCharType="end"/>
        </w:r>
      </w:hyperlink>
    </w:p>
    <w:p w:rsidR="000E3C43" w:rsidRDefault="00DF410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806821" w:history="1">
        <w:r w:rsidR="000E3C43" w:rsidRPr="00145E3F">
          <w:rPr>
            <w:rStyle w:val="ac"/>
            <w:rFonts w:ascii="宋体" w:hAnsi="宋体"/>
            <w:noProof/>
          </w:rPr>
          <w:t>4.1</w:t>
        </w:r>
        <w:r w:rsidR="000E3C43" w:rsidRPr="00145E3F">
          <w:rPr>
            <w:rStyle w:val="ac"/>
            <w:rFonts w:ascii="宋体" w:hAnsi="宋体" w:hint="eastAsia"/>
            <w:noProof/>
          </w:rPr>
          <w:t>软件能力</w:t>
        </w:r>
        <w:r w:rsidR="000E3C43">
          <w:rPr>
            <w:noProof/>
            <w:webHidden/>
          </w:rPr>
          <w:tab/>
        </w:r>
        <w:r w:rsidR="000E3C43">
          <w:rPr>
            <w:noProof/>
            <w:webHidden/>
          </w:rPr>
          <w:fldChar w:fldCharType="begin"/>
        </w:r>
        <w:r w:rsidR="000E3C43">
          <w:rPr>
            <w:noProof/>
            <w:webHidden/>
          </w:rPr>
          <w:instrText xml:space="preserve"> PAGEREF _Toc515806821 \h </w:instrText>
        </w:r>
        <w:r w:rsidR="000E3C43">
          <w:rPr>
            <w:noProof/>
            <w:webHidden/>
          </w:rPr>
        </w:r>
        <w:r w:rsidR="000E3C43">
          <w:rPr>
            <w:noProof/>
            <w:webHidden/>
          </w:rPr>
          <w:fldChar w:fldCharType="separate"/>
        </w:r>
        <w:r w:rsidR="000E3C43">
          <w:rPr>
            <w:noProof/>
            <w:webHidden/>
          </w:rPr>
          <w:t>10</w:t>
        </w:r>
        <w:r w:rsidR="000E3C43">
          <w:rPr>
            <w:noProof/>
            <w:webHidden/>
          </w:rPr>
          <w:fldChar w:fldCharType="end"/>
        </w:r>
      </w:hyperlink>
    </w:p>
    <w:p w:rsidR="000E3C43" w:rsidRDefault="00DF410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806822" w:history="1">
        <w:r w:rsidR="000E3C43" w:rsidRPr="00145E3F">
          <w:rPr>
            <w:rStyle w:val="ac"/>
            <w:rFonts w:ascii="宋体" w:hAnsi="宋体"/>
            <w:noProof/>
          </w:rPr>
          <w:t>4.2</w:t>
        </w:r>
        <w:r w:rsidR="000E3C43" w:rsidRPr="00145E3F">
          <w:rPr>
            <w:rStyle w:val="ac"/>
            <w:rFonts w:ascii="宋体" w:hAnsi="宋体" w:hint="eastAsia"/>
            <w:noProof/>
          </w:rPr>
          <w:t>建议</w:t>
        </w:r>
        <w:r w:rsidR="000E3C43">
          <w:rPr>
            <w:noProof/>
            <w:webHidden/>
          </w:rPr>
          <w:tab/>
        </w:r>
        <w:r w:rsidR="000E3C43">
          <w:rPr>
            <w:noProof/>
            <w:webHidden/>
          </w:rPr>
          <w:fldChar w:fldCharType="begin"/>
        </w:r>
        <w:r w:rsidR="000E3C43">
          <w:rPr>
            <w:noProof/>
            <w:webHidden/>
          </w:rPr>
          <w:instrText xml:space="preserve"> PAGEREF _Toc515806822 \h </w:instrText>
        </w:r>
        <w:r w:rsidR="000E3C43">
          <w:rPr>
            <w:noProof/>
            <w:webHidden/>
          </w:rPr>
        </w:r>
        <w:r w:rsidR="000E3C43">
          <w:rPr>
            <w:noProof/>
            <w:webHidden/>
          </w:rPr>
          <w:fldChar w:fldCharType="separate"/>
        </w:r>
        <w:r w:rsidR="000E3C43">
          <w:rPr>
            <w:noProof/>
            <w:webHidden/>
          </w:rPr>
          <w:t>10</w:t>
        </w:r>
        <w:r w:rsidR="000E3C43">
          <w:rPr>
            <w:noProof/>
            <w:webHidden/>
          </w:rPr>
          <w:fldChar w:fldCharType="end"/>
        </w:r>
      </w:hyperlink>
    </w:p>
    <w:p w:rsidR="000E3C43" w:rsidRDefault="00DF410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806823" w:history="1">
        <w:r w:rsidR="000E3C43" w:rsidRPr="00145E3F">
          <w:rPr>
            <w:rStyle w:val="ac"/>
            <w:rFonts w:ascii="宋体" w:hAnsi="宋体"/>
            <w:noProof/>
          </w:rPr>
          <w:t>4.3</w:t>
        </w:r>
        <w:r w:rsidR="000E3C43" w:rsidRPr="00145E3F">
          <w:rPr>
            <w:rStyle w:val="ac"/>
            <w:rFonts w:ascii="宋体" w:hAnsi="宋体" w:hint="eastAsia"/>
            <w:noProof/>
          </w:rPr>
          <w:t>测试结论</w:t>
        </w:r>
        <w:r w:rsidR="000E3C43">
          <w:rPr>
            <w:noProof/>
            <w:webHidden/>
          </w:rPr>
          <w:tab/>
        </w:r>
        <w:r w:rsidR="000E3C43">
          <w:rPr>
            <w:noProof/>
            <w:webHidden/>
          </w:rPr>
          <w:fldChar w:fldCharType="begin"/>
        </w:r>
        <w:r w:rsidR="000E3C43">
          <w:rPr>
            <w:noProof/>
            <w:webHidden/>
          </w:rPr>
          <w:instrText xml:space="preserve"> PAGEREF _Toc515806823 \h </w:instrText>
        </w:r>
        <w:r w:rsidR="000E3C43">
          <w:rPr>
            <w:noProof/>
            <w:webHidden/>
          </w:rPr>
        </w:r>
        <w:r w:rsidR="000E3C43">
          <w:rPr>
            <w:noProof/>
            <w:webHidden/>
          </w:rPr>
          <w:fldChar w:fldCharType="separate"/>
        </w:r>
        <w:r w:rsidR="000E3C43">
          <w:rPr>
            <w:noProof/>
            <w:webHidden/>
          </w:rPr>
          <w:t>10</w:t>
        </w:r>
        <w:r w:rsidR="000E3C43">
          <w:rPr>
            <w:noProof/>
            <w:webHidden/>
          </w:rPr>
          <w:fldChar w:fldCharType="end"/>
        </w:r>
      </w:hyperlink>
    </w:p>
    <w:p w:rsidR="006B351A" w:rsidRDefault="009322F2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6B351A" w:rsidRDefault="009322F2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6B351A" w:rsidRDefault="006B351A">
      <w:pPr>
        <w:rPr>
          <w:rFonts w:ascii="宋体" w:hAnsi="宋体"/>
        </w:rPr>
      </w:pPr>
    </w:p>
    <w:p w:rsidR="006B351A" w:rsidRDefault="009322F2">
      <w:pPr>
        <w:pStyle w:val="1"/>
        <w:rPr>
          <w:rFonts w:ascii="宋体" w:hAnsi="宋体"/>
        </w:rPr>
      </w:pPr>
      <w:bookmarkStart w:id="1" w:name="_Toc506977225"/>
      <w:bookmarkStart w:id="2" w:name="_Toc515806810"/>
      <w:r>
        <w:rPr>
          <w:rFonts w:ascii="宋体" w:hAnsi="宋体" w:hint="eastAsia"/>
        </w:rPr>
        <w:t>1．引言</w:t>
      </w:r>
      <w:bookmarkEnd w:id="1"/>
      <w:bookmarkEnd w:id="2"/>
    </w:p>
    <w:p w:rsidR="006B351A" w:rsidRDefault="009322F2">
      <w:pPr>
        <w:pStyle w:val="2"/>
        <w:rPr>
          <w:rFonts w:ascii="宋体" w:eastAsia="宋体" w:hAnsi="宋体"/>
        </w:rPr>
      </w:pPr>
      <w:bookmarkStart w:id="3" w:name="_Toc506977226"/>
      <w:bookmarkStart w:id="4" w:name="_Toc515806811"/>
      <w:r>
        <w:rPr>
          <w:rFonts w:ascii="宋体" w:eastAsia="宋体" w:hAnsi="宋体" w:hint="eastAsia"/>
        </w:rPr>
        <w:t>1.1编写目的</w:t>
      </w:r>
      <w:bookmarkEnd w:id="3"/>
      <w:bookmarkEnd w:id="4"/>
    </w:p>
    <w:p w:rsidR="006B351A" w:rsidRDefault="009322F2">
      <w:pPr>
        <w:rPr>
          <w:rFonts w:ascii="宋体" w:hAnsi="宋体"/>
        </w:rPr>
      </w:pPr>
      <w:r>
        <w:rPr>
          <w:rFonts w:ascii="宋体" w:hAnsi="宋体" w:hint="eastAsia"/>
        </w:rPr>
        <w:t>本文档用于</w:t>
      </w:r>
      <w:r>
        <w:rPr>
          <w:rFonts w:ascii="宋体" w:hAnsi="宋体"/>
        </w:rPr>
        <w:t>汇报测试结果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分析系统漏洞</w:t>
      </w:r>
      <w:r w:rsidR="00761F0A">
        <w:rPr>
          <w:rFonts w:ascii="宋体" w:hAnsi="宋体" w:hint="eastAsia"/>
        </w:rPr>
        <w:t>并进行后续修改</w:t>
      </w:r>
    </w:p>
    <w:p w:rsidR="006B351A" w:rsidRDefault="006B351A">
      <w:pPr>
        <w:rPr>
          <w:rFonts w:ascii="宋体" w:hAnsi="宋体"/>
        </w:rPr>
      </w:pPr>
    </w:p>
    <w:p w:rsidR="006B351A" w:rsidRDefault="009322F2">
      <w:pPr>
        <w:pStyle w:val="2"/>
        <w:rPr>
          <w:rFonts w:ascii="宋体" w:eastAsia="宋体" w:hAnsi="宋体"/>
        </w:rPr>
      </w:pPr>
      <w:bookmarkStart w:id="5" w:name="_Toc506977227"/>
      <w:bookmarkStart w:id="6" w:name="_Toc515806812"/>
      <w:r>
        <w:rPr>
          <w:rFonts w:ascii="宋体" w:eastAsia="宋体" w:hAnsi="宋体" w:hint="eastAsia"/>
        </w:rPr>
        <w:t>1.2项目背景</w:t>
      </w:r>
      <w:bookmarkEnd w:id="5"/>
      <w:bookmarkEnd w:id="6"/>
    </w:p>
    <w:p w:rsidR="005432B2" w:rsidRDefault="005432B2" w:rsidP="005432B2">
      <w:pPr>
        <w:rPr>
          <w:szCs w:val="21"/>
        </w:rPr>
      </w:pPr>
      <w:bookmarkStart w:id="7" w:name="_Hlk513378848"/>
      <w:bookmarkStart w:id="8" w:name="_Toc506977229"/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szCs w:val="21"/>
        </w:rPr>
        <w:tab/>
      </w:r>
      <w:r>
        <w:rPr>
          <w:rFonts w:hint="eastAsia"/>
          <w:szCs w:val="21"/>
        </w:rPr>
        <w:t>开发软件的名称：</w:t>
      </w:r>
      <w:bookmarkStart w:id="9" w:name="_Hlk513378834"/>
      <w:r>
        <w:rPr>
          <w:rFonts w:hint="eastAsia"/>
          <w:szCs w:val="21"/>
        </w:rPr>
        <w:t>“上课啦”课程表</w:t>
      </w:r>
      <w:bookmarkEnd w:id="9"/>
    </w:p>
    <w:p w:rsidR="005432B2" w:rsidRDefault="005432B2" w:rsidP="005432B2">
      <w:pPr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szCs w:val="21"/>
        </w:rPr>
        <w:tab/>
      </w:r>
      <w:r>
        <w:rPr>
          <w:rFonts w:hint="eastAsia"/>
          <w:szCs w:val="21"/>
        </w:rPr>
        <w:t>项目的任务提出者、开发者、用户及实现该软件的单位：</w:t>
      </w:r>
    </w:p>
    <w:p w:rsidR="005432B2" w:rsidRDefault="005432B2" w:rsidP="005432B2">
      <w:pPr>
        <w:ind w:firstLine="420"/>
        <w:rPr>
          <w:szCs w:val="21"/>
        </w:rPr>
      </w:pPr>
      <w:r>
        <w:rPr>
          <w:rFonts w:hint="eastAsia"/>
          <w:szCs w:val="21"/>
        </w:rPr>
        <w:t>任务提出者：李俊</w:t>
      </w:r>
    </w:p>
    <w:p w:rsidR="005432B2" w:rsidRDefault="005432B2" w:rsidP="005432B2">
      <w:pPr>
        <w:ind w:firstLine="420"/>
        <w:rPr>
          <w:szCs w:val="21"/>
        </w:rPr>
      </w:pPr>
      <w:r>
        <w:rPr>
          <w:rFonts w:hint="eastAsia"/>
          <w:szCs w:val="21"/>
        </w:rPr>
        <w:t>开发者：林鑫、李俊、胡锦波</w:t>
      </w:r>
    </w:p>
    <w:p w:rsidR="005432B2" w:rsidRDefault="005432B2" w:rsidP="005432B2">
      <w:pPr>
        <w:ind w:firstLine="420"/>
        <w:rPr>
          <w:szCs w:val="21"/>
        </w:rPr>
      </w:pPr>
      <w:r>
        <w:rPr>
          <w:rFonts w:hint="eastAsia"/>
          <w:szCs w:val="21"/>
        </w:rPr>
        <w:t>用户：在校大学生</w:t>
      </w:r>
    </w:p>
    <w:p w:rsidR="005432B2" w:rsidRDefault="005432B2" w:rsidP="005432B2">
      <w:pPr>
        <w:ind w:firstLine="420"/>
        <w:rPr>
          <w:szCs w:val="21"/>
        </w:rPr>
      </w:pPr>
      <w:r>
        <w:rPr>
          <w:rFonts w:hint="eastAsia"/>
          <w:szCs w:val="21"/>
        </w:rPr>
        <w:t>实现：所有的开发和测试都由</w:t>
      </w:r>
      <w:proofErr w:type="gramStart"/>
      <w:r>
        <w:rPr>
          <w:rFonts w:hint="eastAsia"/>
          <w:szCs w:val="21"/>
        </w:rPr>
        <w:t>微信开发者工具</w:t>
      </w:r>
      <w:proofErr w:type="gramEnd"/>
      <w:r>
        <w:rPr>
          <w:rFonts w:hint="eastAsia"/>
          <w:szCs w:val="21"/>
        </w:rPr>
        <w:t>完成，使用</w:t>
      </w:r>
      <w:r>
        <w:rPr>
          <w:szCs w:val="21"/>
        </w:rPr>
        <w:t>Axure RP</w:t>
      </w:r>
      <w:r>
        <w:rPr>
          <w:rFonts w:hint="eastAsia"/>
          <w:szCs w:val="21"/>
        </w:rPr>
        <w:t>端进行</w:t>
      </w:r>
      <w:r>
        <w:rPr>
          <w:szCs w:val="21"/>
        </w:rPr>
        <w:t>UI</w:t>
      </w:r>
      <w:r>
        <w:rPr>
          <w:rFonts w:hint="eastAsia"/>
          <w:szCs w:val="21"/>
        </w:rPr>
        <w:t>的制作，后端用</w:t>
      </w:r>
      <w:r w:rsidR="00761F0A">
        <w:rPr>
          <w:rFonts w:hint="eastAsia"/>
          <w:szCs w:val="21"/>
        </w:rPr>
        <w:t>JavaScript</w:t>
      </w:r>
      <w:r>
        <w:rPr>
          <w:rFonts w:hint="eastAsia"/>
          <w:szCs w:val="21"/>
        </w:rPr>
        <w:t>开发，数据库使用</w:t>
      </w:r>
      <w:proofErr w:type="gramStart"/>
      <w:r w:rsidR="00761F0A">
        <w:rPr>
          <w:rFonts w:hint="eastAsia"/>
          <w:szCs w:val="21"/>
        </w:rPr>
        <w:t>腾讯</w:t>
      </w:r>
      <w:proofErr w:type="gramEnd"/>
      <w:r w:rsidR="00761F0A">
        <w:rPr>
          <w:rFonts w:hint="eastAsia"/>
          <w:szCs w:val="21"/>
        </w:rPr>
        <w:t>云</w:t>
      </w:r>
      <w:proofErr w:type="spellStart"/>
      <w:r>
        <w:rPr>
          <w:szCs w:val="21"/>
        </w:rPr>
        <w:t>MySql</w:t>
      </w:r>
      <w:proofErr w:type="spellEnd"/>
      <w:r>
        <w:rPr>
          <w:rFonts w:hint="eastAsia"/>
          <w:szCs w:val="21"/>
        </w:rPr>
        <w:t>。</w:t>
      </w:r>
      <w:bookmarkEnd w:id="7"/>
    </w:p>
    <w:p w:rsidR="006B351A" w:rsidRDefault="009322F2">
      <w:pPr>
        <w:pStyle w:val="2"/>
        <w:rPr>
          <w:rFonts w:ascii="宋体" w:eastAsia="宋体" w:hAnsi="宋体"/>
        </w:rPr>
      </w:pPr>
      <w:bookmarkStart w:id="10" w:name="_Toc515806813"/>
      <w:r>
        <w:rPr>
          <w:rFonts w:ascii="宋体" w:eastAsia="宋体" w:hAnsi="宋体" w:hint="eastAsia"/>
        </w:rPr>
        <w:t>1.3参考资料</w:t>
      </w:r>
      <w:bookmarkEnd w:id="8"/>
      <w:bookmarkEnd w:id="10"/>
    </w:p>
    <w:p w:rsidR="005432B2" w:rsidRDefault="009322F2" w:rsidP="005432B2">
      <w:pPr>
        <w:rPr>
          <w:szCs w:val="21"/>
        </w:rPr>
      </w:pPr>
      <w:bookmarkStart w:id="11" w:name="_Toc506977231"/>
      <w:r>
        <w:rPr>
          <w:rFonts w:hint="eastAsia"/>
        </w:rPr>
        <w:t>·</w:t>
      </w:r>
      <w:bookmarkStart w:id="12" w:name="_Hlk513378868"/>
      <w:r w:rsidR="005432B2">
        <w:rPr>
          <w:rFonts w:hint="eastAsia"/>
          <w:szCs w:val="21"/>
        </w:rPr>
        <w:t>·《软件工程导论》</w:t>
      </w:r>
      <w:r w:rsidR="005432B2">
        <w:rPr>
          <w:szCs w:val="21"/>
        </w:rPr>
        <w:t xml:space="preserve"> </w:t>
      </w:r>
      <w:r w:rsidR="005432B2">
        <w:rPr>
          <w:rFonts w:hint="eastAsia"/>
          <w:szCs w:val="21"/>
        </w:rPr>
        <w:t>清华大学出版社</w:t>
      </w:r>
      <w:r w:rsidR="005432B2">
        <w:rPr>
          <w:szCs w:val="21"/>
        </w:rPr>
        <w:t xml:space="preserve"> </w:t>
      </w:r>
      <w:r w:rsidR="005432B2">
        <w:rPr>
          <w:rFonts w:hint="eastAsia"/>
          <w:szCs w:val="21"/>
        </w:rPr>
        <w:t>作者：张海藩等</w:t>
      </w:r>
    </w:p>
    <w:p w:rsidR="005432B2" w:rsidRDefault="005432B2" w:rsidP="005432B2">
      <w:pPr>
        <w:ind w:firstLine="420"/>
        <w:rPr>
          <w:szCs w:val="21"/>
        </w:rPr>
      </w:pPr>
      <w:r>
        <w:rPr>
          <w:rFonts w:hint="eastAsia"/>
          <w:szCs w:val="21"/>
        </w:rPr>
        <w:t>国际书码号：</w:t>
      </w:r>
      <w:r>
        <w:rPr>
          <w:szCs w:val="21"/>
        </w:rPr>
        <w:t xml:space="preserve">ISBN 978-7-302-33098-1     </w:t>
      </w:r>
      <w:r>
        <w:rPr>
          <w:rFonts w:hint="eastAsia"/>
          <w:szCs w:val="21"/>
        </w:rPr>
        <w:t>出版时间：</w:t>
      </w:r>
      <w:r>
        <w:rPr>
          <w:szCs w:val="21"/>
        </w:rPr>
        <w:t>2013.8</w:t>
      </w:r>
    </w:p>
    <w:p w:rsidR="005432B2" w:rsidRDefault="005432B2" w:rsidP="005432B2">
      <w:pPr>
        <w:rPr>
          <w:szCs w:val="21"/>
        </w:rPr>
      </w:pPr>
    </w:p>
    <w:bookmarkEnd w:id="12"/>
    <w:p w:rsidR="006B351A" w:rsidRDefault="009322F2">
      <w:pPr>
        <w:rPr>
          <w:szCs w:val="21"/>
        </w:rPr>
      </w:pPr>
      <w:r>
        <w:rPr>
          <w:rFonts w:hint="eastAsia"/>
        </w:rPr>
        <w:t>·</w:t>
      </w:r>
      <w:r w:rsidR="005432B2">
        <w:rPr>
          <w:rFonts w:hint="eastAsia"/>
        </w:rPr>
        <w:t>SE201</w:t>
      </w:r>
      <w:r w:rsidR="005432B2">
        <w:t>8</w:t>
      </w:r>
      <w:r w:rsidR="005432B2">
        <w:rPr>
          <w:rFonts w:hint="eastAsia"/>
        </w:rPr>
        <w:t>春</w:t>
      </w:r>
      <w:r w:rsidR="005432B2">
        <w:rPr>
          <w:rFonts w:hint="eastAsia"/>
        </w:rPr>
        <w:t>-G03</w:t>
      </w:r>
      <w:r>
        <w:rPr>
          <w:rFonts w:hint="eastAsia"/>
        </w:rPr>
        <w:t>-</w:t>
      </w:r>
      <w:r w:rsidR="00761F0A">
        <w:rPr>
          <w:rFonts w:hint="eastAsia"/>
        </w:rPr>
        <w:t>测试计划</w:t>
      </w:r>
      <w:r>
        <w:rPr>
          <w:rFonts w:hint="eastAsia"/>
        </w:rPr>
        <w:t xml:space="preserve"> </w:t>
      </w:r>
      <w:r>
        <w:rPr>
          <w:rFonts w:hint="eastAsia"/>
        </w:rPr>
        <w:t>作者：</w:t>
      </w:r>
      <w:r w:rsidR="005432B2">
        <w:rPr>
          <w:rFonts w:hint="eastAsia"/>
          <w:szCs w:val="21"/>
        </w:rPr>
        <w:t>林鑫</w:t>
      </w:r>
    </w:p>
    <w:p w:rsidR="00761F0A" w:rsidRPr="00761F0A" w:rsidRDefault="00761F0A"/>
    <w:p w:rsidR="006B351A" w:rsidRDefault="009322F2">
      <w:pPr>
        <w:pStyle w:val="2"/>
        <w:rPr>
          <w:rFonts w:ascii="宋体" w:eastAsia="宋体" w:hAnsi="宋体"/>
        </w:rPr>
      </w:pPr>
      <w:bookmarkStart w:id="13" w:name="_Toc515806814"/>
      <w:r>
        <w:rPr>
          <w:rFonts w:ascii="宋体" w:eastAsia="宋体" w:hAnsi="宋体" w:hint="eastAsia"/>
        </w:rPr>
        <w:t>2.1测试项目</w:t>
      </w:r>
      <w:bookmarkEnd w:id="11"/>
      <w:bookmarkEnd w:id="13"/>
    </w:p>
    <w:p w:rsidR="0098300F" w:rsidRPr="0098300F" w:rsidRDefault="0098300F" w:rsidP="0098300F"/>
    <w:p w:rsidR="006B351A" w:rsidRDefault="009322F2">
      <w:pPr>
        <w:ind w:firstLine="420"/>
      </w:pPr>
      <w:bookmarkStart w:id="14" w:name="_Toc506977232"/>
      <w:r>
        <w:rPr>
          <w:rFonts w:hint="eastAsia"/>
        </w:rPr>
        <w:t>计划完成以下类型测试：</w:t>
      </w:r>
    </w:p>
    <w:p w:rsidR="006B351A" w:rsidRDefault="009322F2">
      <w:pPr>
        <w:numPr>
          <w:ilvl w:val="0"/>
          <w:numId w:val="1"/>
        </w:numPr>
        <w:ind w:firstLine="420"/>
      </w:pPr>
      <w:r>
        <w:rPr>
          <w:rFonts w:hint="eastAsia"/>
        </w:rPr>
        <w:t>单元测试；</w:t>
      </w:r>
    </w:p>
    <w:p w:rsidR="006B351A" w:rsidRDefault="009322F2">
      <w:pPr>
        <w:numPr>
          <w:ilvl w:val="0"/>
          <w:numId w:val="1"/>
        </w:numPr>
        <w:ind w:firstLine="420"/>
      </w:pPr>
      <w:r>
        <w:rPr>
          <w:rFonts w:hint="eastAsia"/>
        </w:rPr>
        <w:t>子系统测试；</w:t>
      </w:r>
    </w:p>
    <w:p w:rsidR="006B351A" w:rsidRDefault="009322F2" w:rsidP="00937C69">
      <w:pPr>
        <w:ind w:left="420"/>
      </w:pPr>
      <w:r>
        <w:t>（</w:t>
      </w:r>
      <w:r w:rsidR="00937C69">
        <w:rPr>
          <w:rFonts w:hint="eastAsia"/>
        </w:rPr>
        <w:t>3</w:t>
      </w:r>
      <w:r>
        <w:rPr>
          <w:rFonts w:hint="eastAsia"/>
        </w:rPr>
        <w:t>）测试。</w:t>
      </w:r>
    </w:p>
    <w:p w:rsidR="006B351A" w:rsidRDefault="009322F2">
      <w:pPr>
        <w:pStyle w:val="2"/>
        <w:rPr>
          <w:rFonts w:ascii="宋体" w:eastAsia="宋体" w:hAnsi="宋体"/>
        </w:rPr>
      </w:pPr>
      <w:bookmarkStart w:id="15" w:name="_Toc515806815"/>
      <w:r>
        <w:rPr>
          <w:rFonts w:ascii="宋体" w:eastAsia="宋体" w:hAnsi="宋体" w:hint="eastAsia"/>
        </w:rPr>
        <w:t>2.2</w:t>
      </w:r>
      <w:r w:rsidR="00B61FD7">
        <w:rPr>
          <w:rFonts w:ascii="宋体" w:eastAsia="宋体" w:hAnsi="宋体" w:hint="eastAsia"/>
        </w:rPr>
        <w:t>模块分工和</w:t>
      </w:r>
      <w:r>
        <w:rPr>
          <w:rFonts w:ascii="宋体" w:eastAsia="宋体" w:hAnsi="宋体" w:hint="eastAsia"/>
        </w:rPr>
        <w:t>测试</w:t>
      </w:r>
      <w:bookmarkEnd w:id="14"/>
      <w:bookmarkEnd w:id="15"/>
      <w:r w:rsidR="00B61FD7">
        <w:rPr>
          <w:rFonts w:ascii="宋体" w:eastAsia="宋体" w:hAnsi="宋体" w:hint="eastAsia"/>
        </w:rPr>
        <w:t>分工</w:t>
      </w:r>
    </w:p>
    <w:p w:rsidR="006B351A" w:rsidRDefault="00B61FD7">
      <w:bookmarkStart w:id="16" w:name="_Toc506977233"/>
      <w:r>
        <w:rPr>
          <w:rFonts w:hint="eastAsia"/>
        </w:rPr>
        <w:t>林鑫：</w:t>
      </w:r>
      <w:r w:rsidRPr="00B61FD7">
        <w:rPr>
          <w:rFonts w:hint="eastAsia"/>
        </w:rPr>
        <w:t>界面</w:t>
      </w:r>
      <w:r w:rsidR="0098300F">
        <w:rPr>
          <w:rFonts w:hint="eastAsia"/>
        </w:rPr>
        <w:t>布局、</w:t>
      </w:r>
      <w:r w:rsidRPr="00B61FD7">
        <w:rPr>
          <w:rFonts w:hint="eastAsia"/>
        </w:rPr>
        <w:t>设置</w:t>
      </w:r>
      <w:r w:rsidR="0098300F">
        <w:rPr>
          <w:rFonts w:hint="eastAsia"/>
        </w:rPr>
        <w:t>、</w:t>
      </w:r>
      <w:r w:rsidRPr="00B61FD7">
        <w:rPr>
          <w:rFonts w:hint="eastAsia"/>
        </w:rPr>
        <w:t>个人中心</w:t>
      </w:r>
      <w:r w:rsidR="0098300F">
        <w:rPr>
          <w:rFonts w:hint="eastAsia"/>
        </w:rPr>
        <w:t>、登陆、</w:t>
      </w:r>
      <w:r>
        <w:rPr>
          <w:rFonts w:hint="eastAsia"/>
        </w:rPr>
        <w:t>考试模块</w:t>
      </w:r>
      <w:r>
        <w:rPr>
          <w:rFonts w:hint="eastAsia"/>
        </w:rPr>
        <w:t xml:space="preserve"> </w:t>
      </w:r>
      <w:r>
        <w:rPr>
          <w:rFonts w:hint="eastAsia"/>
        </w:rPr>
        <w:t>测试：</w:t>
      </w:r>
      <w:r>
        <w:rPr>
          <w:rFonts w:hint="eastAsia"/>
        </w:rPr>
        <w:t xml:space="preserve"> </w:t>
      </w:r>
      <w:r>
        <w:rPr>
          <w:rFonts w:hint="eastAsia"/>
        </w:rPr>
        <w:t>作业模块</w:t>
      </w:r>
      <w:r w:rsidR="0098300F">
        <w:rPr>
          <w:rFonts w:hint="eastAsia"/>
        </w:rPr>
        <w:t xml:space="preserve"> </w:t>
      </w:r>
      <w:r w:rsidR="0098300F">
        <w:rPr>
          <w:rFonts w:hint="eastAsia"/>
        </w:rPr>
        <w:t>课表模块</w:t>
      </w:r>
    </w:p>
    <w:p w:rsidR="00B61FD7" w:rsidRDefault="00B61FD7">
      <w:r>
        <w:rPr>
          <w:rFonts w:hint="eastAsia"/>
        </w:rPr>
        <w:t>李俊：课表模块</w:t>
      </w:r>
      <w:r>
        <w:rPr>
          <w:rFonts w:hint="eastAsia"/>
        </w:rPr>
        <w:t xml:space="preserve">  </w:t>
      </w:r>
      <w:r>
        <w:rPr>
          <w:rFonts w:hint="eastAsia"/>
        </w:rPr>
        <w:t>测试：作业模块</w:t>
      </w:r>
      <w:r>
        <w:rPr>
          <w:rFonts w:hint="eastAsia"/>
        </w:rPr>
        <w:t xml:space="preserve"> </w:t>
      </w:r>
      <w:r w:rsidR="0098300F">
        <w:rPr>
          <w:rFonts w:hint="eastAsia"/>
        </w:rPr>
        <w:t>个人中心</w:t>
      </w:r>
      <w:r w:rsidR="0098300F">
        <w:rPr>
          <w:rFonts w:hint="eastAsia"/>
        </w:rPr>
        <w:t xml:space="preserve"> </w:t>
      </w:r>
      <w:r w:rsidR="0098300F">
        <w:rPr>
          <w:rFonts w:hint="eastAsia"/>
        </w:rPr>
        <w:t>设置</w:t>
      </w:r>
    </w:p>
    <w:p w:rsidR="00B61FD7" w:rsidRDefault="00B61FD7">
      <w:r>
        <w:rPr>
          <w:rFonts w:hint="eastAsia"/>
        </w:rPr>
        <w:lastRenderedPageBreak/>
        <w:t>胡锦波：作业模块</w:t>
      </w:r>
      <w:r>
        <w:rPr>
          <w:rFonts w:hint="eastAsia"/>
        </w:rPr>
        <w:t xml:space="preserve">  </w:t>
      </w:r>
      <w:r>
        <w:rPr>
          <w:rFonts w:hint="eastAsia"/>
        </w:rPr>
        <w:t>测试：课表模块</w:t>
      </w:r>
      <w:r>
        <w:rPr>
          <w:rFonts w:hint="eastAsia"/>
        </w:rPr>
        <w:t xml:space="preserve"> </w:t>
      </w:r>
      <w:r>
        <w:rPr>
          <w:rFonts w:hint="eastAsia"/>
        </w:rPr>
        <w:t>考试模块</w:t>
      </w:r>
      <w:r w:rsidR="0098300F">
        <w:rPr>
          <w:rFonts w:hint="eastAsia"/>
        </w:rPr>
        <w:t xml:space="preserve"> </w:t>
      </w:r>
      <w:r w:rsidR="0098300F">
        <w:rPr>
          <w:rFonts w:hint="eastAsia"/>
        </w:rPr>
        <w:t>登陆</w:t>
      </w:r>
    </w:p>
    <w:p w:rsidR="006B351A" w:rsidRDefault="009322F2">
      <w:pPr>
        <w:pStyle w:val="2"/>
        <w:rPr>
          <w:rFonts w:ascii="宋体" w:eastAsia="宋体" w:hAnsi="宋体"/>
        </w:rPr>
      </w:pPr>
      <w:bookmarkStart w:id="17" w:name="_Toc515806816"/>
      <w:r>
        <w:rPr>
          <w:rFonts w:ascii="宋体" w:eastAsia="宋体" w:hAnsi="宋体" w:hint="eastAsia"/>
        </w:rPr>
        <w:t>2.3测试结果</w:t>
      </w:r>
      <w:bookmarkEnd w:id="16"/>
      <w:bookmarkEnd w:id="17"/>
    </w:p>
    <w:p w:rsidR="006B351A" w:rsidRDefault="009322F2">
      <w:pPr>
        <w:rPr>
          <w:rFonts w:ascii="宋体" w:hAnsi="宋体"/>
        </w:rPr>
      </w:pPr>
      <w:r>
        <w:rPr>
          <w:rFonts w:ascii="宋体" w:hAnsi="宋体" w:hint="eastAsia"/>
        </w:rPr>
        <w:t>按顺序给出每一测试项目的：</w:t>
      </w:r>
    </w:p>
    <w:p w:rsidR="006B351A" w:rsidRDefault="009322F2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实测结果数据；</w:t>
      </w:r>
    </w:p>
    <w:p w:rsidR="006B351A" w:rsidRDefault="009322F2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与预期结果数据的偏差；</w:t>
      </w:r>
    </w:p>
    <w:p w:rsidR="006B351A" w:rsidRDefault="009322F2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该项测试表明的事实；</w:t>
      </w:r>
    </w:p>
    <w:p w:rsidR="006B351A" w:rsidRDefault="009322F2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该项测试发现的问题。</w:t>
      </w:r>
    </w:p>
    <w:p w:rsidR="006B351A" w:rsidRDefault="006B351A">
      <w:pPr>
        <w:rPr>
          <w:rFonts w:ascii="宋体" w:hAnsi="宋体"/>
        </w:rPr>
      </w:pPr>
    </w:p>
    <w:p w:rsidR="006B351A" w:rsidRDefault="009322F2">
      <w:pPr>
        <w:pStyle w:val="1"/>
        <w:rPr>
          <w:rFonts w:ascii="宋体" w:hAnsi="宋体"/>
        </w:rPr>
      </w:pPr>
      <w:bookmarkStart w:id="18" w:name="_Toc506977234"/>
      <w:bookmarkStart w:id="19" w:name="_Toc515806817"/>
      <w:r>
        <w:rPr>
          <w:rFonts w:ascii="宋体" w:hAnsi="宋体" w:hint="eastAsia"/>
        </w:rPr>
        <w:t>3．软件需求测试结论</w:t>
      </w:r>
      <w:bookmarkEnd w:id="18"/>
      <w:bookmarkEnd w:id="19"/>
    </w:p>
    <w:p w:rsidR="00AE606A" w:rsidRDefault="00AE606A" w:rsidP="00AE606A">
      <w:pPr>
        <w:pStyle w:val="2"/>
      </w:pPr>
      <w:bookmarkStart w:id="20" w:name="_Toc506977235"/>
      <w:bookmarkStart w:id="21" w:name="_Toc515806820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测试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（林鑫）</w:t>
      </w:r>
    </w:p>
    <w:p w:rsidR="00AE606A" w:rsidRDefault="00AE606A" w:rsidP="00AE606A">
      <w:pPr>
        <w:pStyle w:val="3"/>
      </w:pPr>
      <w:bookmarkStart w:id="22" w:name="_Toc515806818"/>
      <w:r>
        <w:t>3.1</w:t>
      </w:r>
      <w:r>
        <w:rPr>
          <w:rFonts w:hint="eastAsia"/>
        </w:rPr>
        <w:t>.1</w:t>
      </w:r>
      <w:r>
        <w:rPr>
          <w:rFonts w:hint="eastAsia"/>
        </w:rPr>
        <w:t>单元测试</w:t>
      </w:r>
      <w:r>
        <w:t>结果</w:t>
      </w:r>
      <w:bookmarkEnd w:id="22"/>
    </w:p>
    <w:p w:rsidR="00AE606A" w:rsidRPr="00BB003C" w:rsidRDefault="00AE606A" w:rsidP="00AE606A"/>
    <w:tbl>
      <w:tblPr>
        <w:tblStyle w:val="ad"/>
        <w:tblW w:w="961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95"/>
        <w:gridCol w:w="744"/>
        <w:gridCol w:w="2238"/>
        <w:gridCol w:w="2238"/>
        <w:gridCol w:w="1128"/>
        <w:gridCol w:w="1134"/>
        <w:gridCol w:w="1134"/>
      </w:tblGrid>
      <w:tr w:rsidR="00AE606A" w:rsidTr="004B5CF9">
        <w:trPr>
          <w:trHeight w:val="852"/>
        </w:trPr>
        <w:tc>
          <w:tcPr>
            <w:tcW w:w="995" w:type="dxa"/>
          </w:tcPr>
          <w:p w:rsidR="00AE606A" w:rsidRDefault="00AE606A" w:rsidP="004B5CF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测试模块</w:t>
            </w:r>
          </w:p>
        </w:tc>
        <w:tc>
          <w:tcPr>
            <w:tcW w:w="744" w:type="dxa"/>
            <w:vAlign w:val="center"/>
          </w:tcPr>
          <w:p w:rsidR="00AE606A" w:rsidRDefault="00AE606A" w:rsidP="004B5CF9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测试编号</w:t>
            </w:r>
          </w:p>
        </w:tc>
        <w:tc>
          <w:tcPr>
            <w:tcW w:w="2238" w:type="dxa"/>
            <w:vAlign w:val="center"/>
          </w:tcPr>
          <w:p w:rsidR="00AE606A" w:rsidRDefault="00AE606A" w:rsidP="004B5CF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数据规则</w:t>
            </w:r>
          </w:p>
        </w:tc>
        <w:tc>
          <w:tcPr>
            <w:tcW w:w="2238" w:type="dxa"/>
          </w:tcPr>
          <w:p w:rsidR="00AE606A" w:rsidRDefault="00AE606A" w:rsidP="004B5CF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考察</w:t>
            </w:r>
            <w:r>
              <w:rPr>
                <w:color w:val="000000"/>
                <w:sz w:val="22"/>
              </w:rPr>
              <w:t>规则</w:t>
            </w:r>
          </w:p>
        </w:tc>
        <w:tc>
          <w:tcPr>
            <w:tcW w:w="1128" w:type="dxa"/>
            <w:vAlign w:val="center"/>
          </w:tcPr>
          <w:p w:rsidR="00AE606A" w:rsidRDefault="00AE606A" w:rsidP="004B5CF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输入数据</w:t>
            </w:r>
          </w:p>
        </w:tc>
        <w:tc>
          <w:tcPr>
            <w:tcW w:w="1134" w:type="dxa"/>
            <w:vAlign w:val="center"/>
          </w:tcPr>
          <w:p w:rsidR="00AE606A" w:rsidRDefault="00AE606A" w:rsidP="004B5CF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期望输出</w:t>
            </w:r>
          </w:p>
        </w:tc>
        <w:tc>
          <w:tcPr>
            <w:tcW w:w="1134" w:type="dxa"/>
            <w:vAlign w:val="center"/>
          </w:tcPr>
          <w:p w:rsidR="00AE606A" w:rsidRDefault="00AE606A" w:rsidP="004B5CF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实际输出</w:t>
            </w:r>
          </w:p>
        </w:tc>
      </w:tr>
      <w:tr w:rsidR="00AE606A" w:rsidTr="004B5CF9">
        <w:tc>
          <w:tcPr>
            <w:tcW w:w="995" w:type="dxa"/>
          </w:tcPr>
          <w:p w:rsidR="00AE606A" w:rsidRDefault="00AE606A" w:rsidP="004B5CF9">
            <w:r>
              <w:rPr>
                <w:rFonts w:hint="eastAsia"/>
              </w:rPr>
              <w:t>课表</w:t>
            </w:r>
            <w:r>
              <w:t>模块</w:t>
            </w:r>
          </w:p>
        </w:tc>
        <w:tc>
          <w:tcPr>
            <w:tcW w:w="744" w:type="dxa"/>
          </w:tcPr>
          <w:p w:rsidR="00AE606A" w:rsidRDefault="00AE606A" w:rsidP="004B5CF9">
            <w:r>
              <w:t>1.1</w:t>
            </w:r>
          </w:p>
        </w:tc>
        <w:tc>
          <w:tcPr>
            <w:tcW w:w="2238" w:type="dxa"/>
          </w:tcPr>
          <w:p w:rsidR="00AE606A" w:rsidRDefault="00AE606A" w:rsidP="004B5CF9">
            <w:r>
              <w:t xml:space="preserve">1. </w:t>
            </w:r>
            <w:r>
              <w:rPr>
                <w:rFonts w:hint="eastAsia"/>
              </w:rPr>
              <w:t>课程名不为空</w:t>
            </w:r>
          </w:p>
          <w:p w:rsidR="00AE606A" w:rsidRDefault="00AE606A" w:rsidP="004B5CF9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上课日期不为空</w:t>
            </w:r>
          </w:p>
          <w:p w:rsidR="00AE606A" w:rsidRDefault="00AE606A" w:rsidP="004B5CF9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上课地点不为空</w:t>
            </w:r>
          </w:p>
          <w:p w:rsidR="00AE606A" w:rsidRDefault="00AE606A" w:rsidP="004B5CF9"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任课老师不为空</w:t>
            </w:r>
          </w:p>
          <w:p w:rsidR="00AE606A" w:rsidRDefault="00AE606A" w:rsidP="004B5CF9">
            <w:r>
              <w:rPr>
                <w:rFonts w:hint="eastAsia"/>
              </w:rPr>
              <w:t>5.</w:t>
            </w:r>
            <w:r>
              <w:t xml:space="preserve"> </w:t>
            </w:r>
            <w:r>
              <w:rPr>
                <w:rFonts w:hint="eastAsia"/>
              </w:rPr>
              <w:t>上课节次不为空</w:t>
            </w:r>
          </w:p>
        </w:tc>
        <w:tc>
          <w:tcPr>
            <w:tcW w:w="2238" w:type="dxa"/>
          </w:tcPr>
          <w:p w:rsidR="00AE606A" w:rsidRDefault="00AE606A" w:rsidP="004B5CF9">
            <w:r>
              <w:rPr>
                <w:rFonts w:hint="eastAsia"/>
              </w:rPr>
              <w:t>课程名</w:t>
            </w:r>
            <w:r>
              <w:t>不能为空</w:t>
            </w:r>
          </w:p>
        </w:tc>
        <w:tc>
          <w:tcPr>
            <w:tcW w:w="1128" w:type="dxa"/>
          </w:tcPr>
          <w:p w:rsidR="00AE606A" w:rsidRDefault="00AE606A" w:rsidP="004B5CF9">
            <w:r>
              <w:rPr>
                <w:rFonts w:hint="eastAsia"/>
              </w:rPr>
              <w:t>（不输入）</w:t>
            </w:r>
          </w:p>
        </w:tc>
        <w:tc>
          <w:tcPr>
            <w:tcW w:w="1134" w:type="dxa"/>
          </w:tcPr>
          <w:p w:rsidR="00AE606A" w:rsidRDefault="00AE606A" w:rsidP="004B5CF9">
            <w:r>
              <w:rPr>
                <w:rFonts w:hint="eastAsia"/>
              </w:rPr>
              <w:t>请输入课程名</w:t>
            </w:r>
          </w:p>
          <w:p w:rsidR="00AE606A" w:rsidRDefault="00AE606A" w:rsidP="004B5CF9"/>
        </w:tc>
        <w:tc>
          <w:tcPr>
            <w:tcW w:w="1134" w:type="dxa"/>
          </w:tcPr>
          <w:p w:rsidR="00AE606A" w:rsidRDefault="00AE606A" w:rsidP="004B5CF9">
            <w:r>
              <w:rPr>
                <w:rFonts w:hint="eastAsia"/>
              </w:rPr>
              <w:t>请输入课程名</w:t>
            </w:r>
          </w:p>
          <w:p w:rsidR="00AE606A" w:rsidRDefault="00AE606A" w:rsidP="004B5CF9"/>
        </w:tc>
      </w:tr>
      <w:tr w:rsidR="00AE606A" w:rsidTr="004B5CF9">
        <w:tc>
          <w:tcPr>
            <w:tcW w:w="995" w:type="dxa"/>
          </w:tcPr>
          <w:p w:rsidR="00AE606A" w:rsidRDefault="00AE606A" w:rsidP="004B5CF9"/>
        </w:tc>
        <w:tc>
          <w:tcPr>
            <w:tcW w:w="744" w:type="dxa"/>
          </w:tcPr>
          <w:p w:rsidR="00AE606A" w:rsidRDefault="00AE606A" w:rsidP="004B5CF9"/>
        </w:tc>
        <w:tc>
          <w:tcPr>
            <w:tcW w:w="2238" w:type="dxa"/>
          </w:tcPr>
          <w:p w:rsidR="00AE606A" w:rsidRDefault="00AE606A" w:rsidP="004B5CF9"/>
        </w:tc>
        <w:tc>
          <w:tcPr>
            <w:tcW w:w="2238" w:type="dxa"/>
          </w:tcPr>
          <w:p w:rsidR="00AE606A" w:rsidRDefault="00AE606A" w:rsidP="004B5CF9"/>
        </w:tc>
        <w:tc>
          <w:tcPr>
            <w:tcW w:w="1128" w:type="dxa"/>
          </w:tcPr>
          <w:p w:rsidR="00AE606A" w:rsidRDefault="00AE606A" w:rsidP="004B5CF9">
            <w:r>
              <w:rPr>
                <w:rFonts w:hint="eastAsia"/>
              </w:rPr>
              <w:t>（输入再删掉）</w:t>
            </w:r>
          </w:p>
        </w:tc>
        <w:tc>
          <w:tcPr>
            <w:tcW w:w="1134" w:type="dxa"/>
          </w:tcPr>
          <w:p w:rsidR="00AE606A" w:rsidRDefault="00AE606A" w:rsidP="004B5CF9">
            <w:r>
              <w:rPr>
                <w:rFonts w:hint="eastAsia"/>
              </w:rPr>
              <w:t>请输入课程名</w:t>
            </w:r>
          </w:p>
          <w:p w:rsidR="00AE606A" w:rsidRDefault="00AE606A" w:rsidP="004B5CF9"/>
        </w:tc>
        <w:tc>
          <w:tcPr>
            <w:tcW w:w="1134" w:type="dxa"/>
          </w:tcPr>
          <w:p w:rsidR="00AE606A" w:rsidRDefault="00AE606A" w:rsidP="004B5CF9">
            <w:r>
              <w:rPr>
                <w:rFonts w:hint="eastAsia"/>
              </w:rPr>
              <w:t>请输入课程名</w:t>
            </w:r>
          </w:p>
          <w:p w:rsidR="00AE606A" w:rsidRDefault="00AE606A" w:rsidP="004B5CF9"/>
        </w:tc>
      </w:tr>
      <w:tr w:rsidR="00AE606A" w:rsidTr="004B5CF9">
        <w:tc>
          <w:tcPr>
            <w:tcW w:w="995" w:type="dxa"/>
          </w:tcPr>
          <w:p w:rsidR="00AE606A" w:rsidRDefault="00AE606A" w:rsidP="004B5CF9"/>
        </w:tc>
        <w:tc>
          <w:tcPr>
            <w:tcW w:w="744" w:type="dxa"/>
          </w:tcPr>
          <w:p w:rsidR="00AE606A" w:rsidRDefault="00AE606A" w:rsidP="004B5CF9">
            <w:r>
              <w:rPr>
                <w:rFonts w:hint="eastAsia"/>
              </w:rPr>
              <w:t>1.2</w:t>
            </w:r>
          </w:p>
        </w:tc>
        <w:tc>
          <w:tcPr>
            <w:tcW w:w="2238" w:type="dxa"/>
          </w:tcPr>
          <w:p w:rsidR="00AE606A" w:rsidRDefault="00AE606A" w:rsidP="004B5CF9"/>
        </w:tc>
        <w:tc>
          <w:tcPr>
            <w:tcW w:w="2238" w:type="dxa"/>
          </w:tcPr>
          <w:p w:rsidR="00AE606A" w:rsidRDefault="00AE606A" w:rsidP="004B5CF9">
            <w:r>
              <w:rPr>
                <w:rFonts w:hint="eastAsia"/>
              </w:rPr>
              <w:t>上课日期不能为空</w:t>
            </w:r>
          </w:p>
        </w:tc>
        <w:tc>
          <w:tcPr>
            <w:tcW w:w="1128" w:type="dxa"/>
          </w:tcPr>
          <w:p w:rsidR="00AE606A" w:rsidRDefault="00AE606A" w:rsidP="004B5CF9"/>
        </w:tc>
        <w:tc>
          <w:tcPr>
            <w:tcW w:w="1134" w:type="dxa"/>
          </w:tcPr>
          <w:p w:rsidR="00AE606A" w:rsidRDefault="00AE606A" w:rsidP="004B5CF9">
            <w:r>
              <w:rPr>
                <w:rFonts w:hint="eastAsia"/>
              </w:rPr>
              <w:t>请选择上课日期</w:t>
            </w:r>
          </w:p>
          <w:p w:rsidR="00AE606A" w:rsidRDefault="00AE606A" w:rsidP="004B5CF9"/>
        </w:tc>
        <w:tc>
          <w:tcPr>
            <w:tcW w:w="1134" w:type="dxa"/>
          </w:tcPr>
          <w:p w:rsidR="00AE606A" w:rsidRDefault="00AE606A" w:rsidP="004B5CF9">
            <w:r>
              <w:rPr>
                <w:rFonts w:hint="eastAsia"/>
              </w:rPr>
              <w:t>请选择上课日期</w:t>
            </w:r>
          </w:p>
        </w:tc>
      </w:tr>
      <w:tr w:rsidR="00AE606A" w:rsidTr="004B5CF9">
        <w:tc>
          <w:tcPr>
            <w:tcW w:w="995" w:type="dxa"/>
          </w:tcPr>
          <w:p w:rsidR="00AE606A" w:rsidRDefault="00AE606A" w:rsidP="004B5CF9"/>
        </w:tc>
        <w:tc>
          <w:tcPr>
            <w:tcW w:w="744" w:type="dxa"/>
          </w:tcPr>
          <w:p w:rsidR="00AE606A" w:rsidRDefault="00AE606A" w:rsidP="004B5CF9"/>
        </w:tc>
        <w:tc>
          <w:tcPr>
            <w:tcW w:w="2238" w:type="dxa"/>
          </w:tcPr>
          <w:p w:rsidR="00AE606A" w:rsidRDefault="00AE606A" w:rsidP="004B5CF9"/>
        </w:tc>
        <w:tc>
          <w:tcPr>
            <w:tcW w:w="2238" w:type="dxa"/>
          </w:tcPr>
          <w:p w:rsidR="00AE606A" w:rsidRDefault="00AE606A" w:rsidP="004B5CF9"/>
        </w:tc>
        <w:tc>
          <w:tcPr>
            <w:tcW w:w="1128" w:type="dxa"/>
          </w:tcPr>
          <w:p w:rsidR="00AE606A" w:rsidRDefault="00AE606A" w:rsidP="004B5CF9">
            <w:r>
              <w:rPr>
                <w:rFonts w:hint="eastAsia"/>
              </w:rPr>
              <w:t>（选中再撤销）</w:t>
            </w:r>
          </w:p>
        </w:tc>
        <w:tc>
          <w:tcPr>
            <w:tcW w:w="1134" w:type="dxa"/>
          </w:tcPr>
          <w:p w:rsidR="00AE606A" w:rsidRDefault="00AE606A" w:rsidP="004B5CF9">
            <w:r>
              <w:rPr>
                <w:rFonts w:hint="eastAsia"/>
              </w:rPr>
              <w:t>请选择上课日期</w:t>
            </w:r>
          </w:p>
          <w:p w:rsidR="00AE606A" w:rsidRDefault="00AE606A" w:rsidP="004B5CF9"/>
        </w:tc>
        <w:tc>
          <w:tcPr>
            <w:tcW w:w="1134" w:type="dxa"/>
          </w:tcPr>
          <w:p w:rsidR="00AE606A" w:rsidRDefault="00AE606A" w:rsidP="004B5CF9">
            <w:r>
              <w:rPr>
                <w:rFonts w:hint="eastAsia"/>
              </w:rPr>
              <w:t>请选择上课日期</w:t>
            </w:r>
          </w:p>
          <w:p w:rsidR="00AE606A" w:rsidRDefault="00AE606A" w:rsidP="004B5CF9"/>
        </w:tc>
      </w:tr>
      <w:tr w:rsidR="00AE606A" w:rsidTr="004B5CF9">
        <w:tc>
          <w:tcPr>
            <w:tcW w:w="995" w:type="dxa"/>
          </w:tcPr>
          <w:p w:rsidR="00AE606A" w:rsidRDefault="00AE606A" w:rsidP="004B5CF9"/>
        </w:tc>
        <w:tc>
          <w:tcPr>
            <w:tcW w:w="744" w:type="dxa"/>
          </w:tcPr>
          <w:p w:rsidR="00AE606A" w:rsidRDefault="00AE606A" w:rsidP="004B5CF9">
            <w:r>
              <w:rPr>
                <w:rFonts w:hint="eastAsia"/>
              </w:rPr>
              <w:t>1.3</w:t>
            </w:r>
          </w:p>
        </w:tc>
        <w:tc>
          <w:tcPr>
            <w:tcW w:w="2238" w:type="dxa"/>
          </w:tcPr>
          <w:p w:rsidR="00AE606A" w:rsidRDefault="00AE606A" w:rsidP="004B5CF9"/>
        </w:tc>
        <w:tc>
          <w:tcPr>
            <w:tcW w:w="2238" w:type="dxa"/>
          </w:tcPr>
          <w:p w:rsidR="00AE606A" w:rsidRDefault="00AE606A" w:rsidP="004B5CF9">
            <w:r>
              <w:rPr>
                <w:rFonts w:hint="eastAsia"/>
              </w:rPr>
              <w:t>上课地点不能为空</w:t>
            </w:r>
          </w:p>
        </w:tc>
        <w:tc>
          <w:tcPr>
            <w:tcW w:w="1128" w:type="dxa"/>
          </w:tcPr>
          <w:p w:rsidR="00AE606A" w:rsidRDefault="00AE606A" w:rsidP="004B5CF9"/>
        </w:tc>
        <w:tc>
          <w:tcPr>
            <w:tcW w:w="1134" w:type="dxa"/>
          </w:tcPr>
          <w:p w:rsidR="00AE606A" w:rsidRDefault="00AE606A" w:rsidP="004B5CF9">
            <w:r>
              <w:rPr>
                <w:rFonts w:hint="eastAsia"/>
              </w:rPr>
              <w:t>请输入上课地点</w:t>
            </w:r>
          </w:p>
          <w:p w:rsidR="00AE606A" w:rsidRDefault="00AE606A" w:rsidP="004B5CF9"/>
        </w:tc>
        <w:tc>
          <w:tcPr>
            <w:tcW w:w="1134" w:type="dxa"/>
          </w:tcPr>
          <w:p w:rsidR="00AE606A" w:rsidRDefault="00AE606A" w:rsidP="004B5CF9">
            <w:r>
              <w:rPr>
                <w:rFonts w:hint="eastAsia"/>
              </w:rPr>
              <w:t>请输入上课地点</w:t>
            </w:r>
          </w:p>
          <w:p w:rsidR="00AE606A" w:rsidRDefault="00AE606A" w:rsidP="004B5CF9"/>
        </w:tc>
      </w:tr>
      <w:tr w:rsidR="00AE606A" w:rsidTr="004B5CF9">
        <w:tc>
          <w:tcPr>
            <w:tcW w:w="995" w:type="dxa"/>
          </w:tcPr>
          <w:p w:rsidR="00AE606A" w:rsidRDefault="00AE606A" w:rsidP="004B5CF9"/>
        </w:tc>
        <w:tc>
          <w:tcPr>
            <w:tcW w:w="744" w:type="dxa"/>
          </w:tcPr>
          <w:p w:rsidR="00AE606A" w:rsidRDefault="00AE606A" w:rsidP="004B5CF9"/>
        </w:tc>
        <w:tc>
          <w:tcPr>
            <w:tcW w:w="2238" w:type="dxa"/>
          </w:tcPr>
          <w:p w:rsidR="00AE606A" w:rsidRDefault="00AE606A" w:rsidP="004B5CF9"/>
        </w:tc>
        <w:tc>
          <w:tcPr>
            <w:tcW w:w="2238" w:type="dxa"/>
          </w:tcPr>
          <w:p w:rsidR="00AE606A" w:rsidRDefault="00AE606A" w:rsidP="004B5CF9"/>
        </w:tc>
        <w:tc>
          <w:tcPr>
            <w:tcW w:w="1128" w:type="dxa"/>
          </w:tcPr>
          <w:p w:rsidR="00AE606A" w:rsidRDefault="00AE606A" w:rsidP="004B5CF9">
            <w:r>
              <w:rPr>
                <w:rFonts w:hint="eastAsia"/>
              </w:rPr>
              <w:t>（输入再删掉）</w:t>
            </w:r>
          </w:p>
        </w:tc>
        <w:tc>
          <w:tcPr>
            <w:tcW w:w="1134" w:type="dxa"/>
          </w:tcPr>
          <w:p w:rsidR="00AE606A" w:rsidRDefault="00AE606A" w:rsidP="004B5CF9">
            <w:r>
              <w:rPr>
                <w:rFonts w:hint="eastAsia"/>
              </w:rPr>
              <w:t>请输入上课地点</w:t>
            </w:r>
          </w:p>
          <w:p w:rsidR="00AE606A" w:rsidRDefault="00AE606A" w:rsidP="004B5CF9"/>
        </w:tc>
        <w:tc>
          <w:tcPr>
            <w:tcW w:w="1134" w:type="dxa"/>
          </w:tcPr>
          <w:p w:rsidR="00AE606A" w:rsidRDefault="00AE606A" w:rsidP="004B5CF9">
            <w:r>
              <w:rPr>
                <w:rFonts w:hint="eastAsia"/>
              </w:rPr>
              <w:lastRenderedPageBreak/>
              <w:t>请输入上课地点</w:t>
            </w:r>
          </w:p>
          <w:p w:rsidR="00AE606A" w:rsidRDefault="00AE606A" w:rsidP="004B5CF9"/>
        </w:tc>
      </w:tr>
      <w:tr w:rsidR="00AE606A" w:rsidTr="004B5CF9">
        <w:tc>
          <w:tcPr>
            <w:tcW w:w="995" w:type="dxa"/>
          </w:tcPr>
          <w:p w:rsidR="00AE606A" w:rsidRDefault="00AE606A" w:rsidP="004B5CF9"/>
        </w:tc>
        <w:tc>
          <w:tcPr>
            <w:tcW w:w="744" w:type="dxa"/>
          </w:tcPr>
          <w:p w:rsidR="00AE606A" w:rsidRDefault="00AE606A" w:rsidP="004B5CF9">
            <w:r>
              <w:rPr>
                <w:rFonts w:hint="eastAsia"/>
              </w:rPr>
              <w:t>1.4</w:t>
            </w:r>
          </w:p>
        </w:tc>
        <w:tc>
          <w:tcPr>
            <w:tcW w:w="2238" w:type="dxa"/>
          </w:tcPr>
          <w:p w:rsidR="00AE606A" w:rsidRDefault="00AE606A" w:rsidP="004B5CF9"/>
        </w:tc>
        <w:tc>
          <w:tcPr>
            <w:tcW w:w="2238" w:type="dxa"/>
          </w:tcPr>
          <w:p w:rsidR="00AE606A" w:rsidRDefault="00AE606A" w:rsidP="004B5CF9">
            <w:r>
              <w:rPr>
                <w:rFonts w:hint="eastAsia"/>
              </w:rPr>
              <w:t>任课老师不能为空</w:t>
            </w:r>
          </w:p>
        </w:tc>
        <w:tc>
          <w:tcPr>
            <w:tcW w:w="1128" w:type="dxa"/>
          </w:tcPr>
          <w:p w:rsidR="00AE606A" w:rsidRDefault="00AE606A" w:rsidP="004B5CF9"/>
        </w:tc>
        <w:tc>
          <w:tcPr>
            <w:tcW w:w="1134" w:type="dxa"/>
          </w:tcPr>
          <w:p w:rsidR="00AE606A" w:rsidRDefault="00AE606A" w:rsidP="004B5CF9">
            <w:r>
              <w:rPr>
                <w:rFonts w:hint="eastAsia"/>
              </w:rPr>
              <w:t>请输入任课老师</w:t>
            </w:r>
          </w:p>
          <w:p w:rsidR="00AE606A" w:rsidRDefault="00AE606A" w:rsidP="004B5CF9"/>
        </w:tc>
        <w:tc>
          <w:tcPr>
            <w:tcW w:w="1134" w:type="dxa"/>
          </w:tcPr>
          <w:p w:rsidR="00AE606A" w:rsidRDefault="00AE606A" w:rsidP="004B5CF9">
            <w:r>
              <w:rPr>
                <w:rFonts w:hint="eastAsia"/>
              </w:rPr>
              <w:t>请输入任课老师</w:t>
            </w:r>
          </w:p>
          <w:p w:rsidR="00AE606A" w:rsidRDefault="00AE606A" w:rsidP="004B5CF9"/>
        </w:tc>
      </w:tr>
      <w:tr w:rsidR="00AE606A" w:rsidTr="004B5CF9">
        <w:tc>
          <w:tcPr>
            <w:tcW w:w="995" w:type="dxa"/>
          </w:tcPr>
          <w:p w:rsidR="00AE606A" w:rsidRDefault="00AE606A" w:rsidP="004B5CF9"/>
        </w:tc>
        <w:tc>
          <w:tcPr>
            <w:tcW w:w="744" w:type="dxa"/>
          </w:tcPr>
          <w:p w:rsidR="00AE606A" w:rsidRDefault="00AE606A" w:rsidP="004B5CF9"/>
        </w:tc>
        <w:tc>
          <w:tcPr>
            <w:tcW w:w="2238" w:type="dxa"/>
          </w:tcPr>
          <w:p w:rsidR="00AE606A" w:rsidRDefault="00AE606A" w:rsidP="004B5CF9"/>
        </w:tc>
        <w:tc>
          <w:tcPr>
            <w:tcW w:w="2238" w:type="dxa"/>
          </w:tcPr>
          <w:p w:rsidR="00AE606A" w:rsidRDefault="00AE606A" w:rsidP="004B5CF9"/>
        </w:tc>
        <w:tc>
          <w:tcPr>
            <w:tcW w:w="1128" w:type="dxa"/>
          </w:tcPr>
          <w:p w:rsidR="00AE606A" w:rsidRDefault="00AE606A" w:rsidP="004B5CF9">
            <w:r>
              <w:rPr>
                <w:rFonts w:hint="eastAsia"/>
              </w:rPr>
              <w:t>（输入再删掉）</w:t>
            </w:r>
          </w:p>
        </w:tc>
        <w:tc>
          <w:tcPr>
            <w:tcW w:w="1134" w:type="dxa"/>
          </w:tcPr>
          <w:p w:rsidR="00AE606A" w:rsidRDefault="00AE606A" w:rsidP="004B5CF9">
            <w:r>
              <w:rPr>
                <w:rFonts w:hint="eastAsia"/>
              </w:rPr>
              <w:t>请输入任课老师</w:t>
            </w:r>
          </w:p>
          <w:p w:rsidR="00AE606A" w:rsidRDefault="00AE606A" w:rsidP="004B5CF9">
            <w:pPr>
              <w:widowControl/>
              <w:shd w:val="clear" w:color="auto" w:fill="FFFFFE"/>
              <w:spacing w:line="270" w:lineRule="atLeast"/>
              <w:jc w:val="left"/>
            </w:pPr>
          </w:p>
        </w:tc>
        <w:tc>
          <w:tcPr>
            <w:tcW w:w="1134" w:type="dxa"/>
          </w:tcPr>
          <w:p w:rsidR="00AE606A" w:rsidRDefault="00AE606A" w:rsidP="004B5CF9">
            <w:r>
              <w:rPr>
                <w:rFonts w:hint="eastAsia"/>
              </w:rPr>
              <w:t>请输入任课老师</w:t>
            </w:r>
          </w:p>
          <w:p w:rsidR="00AE606A" w:rsidRDefault="00AE606A" w:rsidP="004B5CF9">
            <w:pPr>
              <w:widowControl/>
              <w:shd w:val="clear" w:color="auto" w:fill="FFFFFE"/>
              <w:spacing w:line="270" w:lineRule="atLeast"/>
              <w:jc w:val="left"/>
            </w:pPr>
          </w:p>
        </w:tc>
      </w:tr>
      <w:tr w:rsidR="00AE606A" w:rsidTr="004B5CF9">
        <w:tc>
          <w:tcPr>
            <w:tcW w:w="995" w:type="dxa"/>
          </w:tcPr>
          <w:p w:rsidR="00AE606A" w:rsidRDefault="00AE606A" w:rsidP="004B5CF9"/>
        </w:tc>
        <w:tc>
          <w:tcPr>
            <w:tcW w:w="744" w:type="dxa"/>
          </w:tcPr>
          <w:p w:rsidR="00AE606A" w:rsidRDefault="00AE606A" w:rsidP="004B5CF9">
            <w:r>
              <w:rPr>
                <w:rFonts w:hint="eastAsia"/>
              </w:rPr>
              <w:t>1.5</w:t>
            </w:r>
          </w:p>
        </w:tc>
        <w:tc>
          <w:tcPr>
            <w:tcW w:w="2238" w:type="dxa"/>
          </w:tcPr>
          <w:p w:rsidR="00AE606A" w:rsidRDefault="00AE606A" w:rsidP="004B5CF9"/>
        </w:tc>
        <w:tc>
          <w:tcPr>
            <w:tcW w:w="2238" w:type="dxa"/>
          </w:tcPr>
          <w:p w:rsidR="00AE606A" w:rsidRDefault="00AE606A" w:rsidP="004B5CF9">
            <w:r>
              <w:rPr>
                <w:rFonts w:hint="eastAsia"/>
              </w:rPr>
              <w:t>上课节次不能为空</w:t>
            </w:r>
          </w:p>
        </w:tc>
        <w:tc>
          <w:tcPr>
            <w:tcW w:w="1128" w:type="dxa"/>
          </w:tcPr>
          <w:p w:rsidR="00AE606A" w:rsidRDefault="00AE606A" w:rsidP="004B5CF9"/>
        </w:tc>
        <w:tc>
          <w:tcPr>
            <w:tcW w:w="1134" w:type="dxa"/>
          </w:tcPr>
          <w:p w:rsidR="00AE606A" w:rsidRDefault="00AE606A" w:rsidP="004B5CF9">
            <w:r>
              <w:rPr>
                <w:rFonts w:hint="eastAsia"/>
              </w:rPr>
              <w:t>请选择上课节次</w:t>
            </w:r>
          </w:p>
          <w:p w:rsidR="00AE606A" w:rsidRDefault="00AE606A" w:rsidP="004B5CF9"/>
        </w:tc>
        <w:tc>
          <w:tcPr>
            <w:tcW w:w="1134" w:type="dxa"/>
          </w:tcPr>
          <w:p w:rsidR="00AE606A" w:rsidRDefault="00AE606A" w:rsidP="004B5CF9">
            <w:r>
              <w:rPr>
                <w:rFonts w:hint="eastAsia"/>
              </w:rPr>
              <w:t>请选择上课节次</w:t>
            </w:r>
          </w:p>
          <w:p w:rsidR="00AE606A" w:rsidRDefault="00AE606A" w:rsidP="004B5CF9"/>
        </w:tc>
      </w:tr>
      <w:tr w:rsidR="00AE606A" w:rsidTr="004B5CF9">
        <w:tc>
          <w:tcPr>
            <w:tcW w:w="995" w:type="dxa"/>
          </w:tcPr>
          <w:p w:rsidR="00AE606A" w:rsidRDefault="00AE606A" w:rsidP="004B5CF9"/>
        </w:tc>
        <w:tc>
          <w:tcPr>
            <w:tcW w:w="744" w:type="dxa"/>
          </w:tcPr>
          <w:p w:rsidR="00AE606A" w:rsidRDefault="00AE606A" w:rsidP="004B5CF9"/>
        </w:tc>
        <w:tc>
          <w:tcPr>
            <w:tcW w:w="2238" w:type="dxa"/>
          </w:tcPr>
          <w:p w:rsidR="00AE606A" w:rsidRDefault="00AE606A" w:rsidP="004B5CF9"/>
        </w:tc>
        <w:tc>
          <w:tcPr>
            <w:tcW w:w="2238" w:type="dxa"/>
          </w:tcPr>
          <w:p w:rsidR="00AE606A" w:rsidRDefault="00AE606A" w:rsidP="004B5CF9"/>
        </w:tc>
        <w:tc>
          <w:tcPr>
            <w:tcW w:w="1128" w:type="dxa"/>
          </w:tcPr>
          <w:p w:rsidR="00AE606A" w:rsidRDefault="00AE606A" w:rsidP="004B5CF9">
            <w:r>
              <w:rPr>
                <w:rFonts w:hint="eastAsia"/>
              </w:rPr>
              <w:t>（选中再撤销）</w:t>
            </w:r>
          </w:p>
        </w:tc>
        <w:tc>
          <w:tcPr>
            <w:tcW w:w="1134" w:type="dxa"/>
          </w:tcPr>
          <w:p w:rsidR="00AE606A" w:rsidRDefault="00AE606A" w:rsidP="004B5CF9">
            <w:r>
              <w:rPr>
                <w:rFonts w:hint="eastAsia"/>
              </w:rPr>
              <w:t>请选择上课节次</w:t>
            </w:r>
          </w:p>
          <w:p w:rsidR="00AE606A" w:rsidRDefault="00AE606A" w:rsidP="004B5CF9"/>
        </w:tc>
        <w:tc>
          <w:tcPr>
            <w:tcW w:w="1134" w:type="dxa"/>
          </w:tcPr>
          <w:p w:rsidR="00AE606A" w:rsidRDefault="00AE606A" w:rsidP="004B5CF9">
            <w:r>
              <w:rPr>
                <w:rFonts w:hint="eastAsia"/>
              </w:rPr>
              <w:t>请选择上课节次</w:t>
            </w:r>
          </w:p>
          <w:p w:rsidR="00AE606A" w:rsidRDefault="00AE606A" w:rsidP="004B5CF9"/>
        </w:tc>
      </w:tr>
      <w:tr w:rsidR="00AE606A" w:rsidTr="004B5CF9">
        <w:tc>
          <w:tcPr>
            <w:tcW w:w="995" w:type="dxa"/>
          </w:tcPr>
          <w:p w:rsidR="00AE606A" w:rsidRDefault="00AE606A" w:rsidP="004B5CF9">
            <w:r>
              <w:rPr>
                <w:rFonts w:hint="eastAsia"/>
              </w:rPr>
              <w:t>作业模块</w:t>
            </w:r>
          </w:p>
        </w:tc>
        <w:tc>
          <w:tcPr>
            <w:tcW w:w="744" w:type="dxa"/>
          </w:tcPr>
          <w:p w:rsidR="00AE606A" w:rsidRDefault="00AE606A" w:rsidP="004B5CF9">
            <w:r>
              <w:rPr>
                <w:rFonts w:hint="eastAsia"/>
              </w:rPr>
              <w:t>2.1</w:t>
            </w:r>
          </w:p>
        </w:tc>
        <w:tc>
          <w:tcPr>
            <w:tcW w:w="2238" w:type="dxa"/>
          </w:tcPr>
          <w:p w:rsidR="00AE606A" w:rsidRDefault="00AE606A" w:rsidP="004B5CF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作业的提醒时间设置不能相同</w:t>
            </w:r>
          </w:p>
          <w:p w:rsidR="00AE606A" w:rsidRDefault="00AE606A" w:rsidP="004B5CF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删除作业</w:t>
            </w:r>
          </w:p>
          <w:p w:rsidR="00AE606A" w:rsidRDefault="00AE606A" w:rsidP="004B5CF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作业科目不为空</w:t>
            </w:r>
          </w:p>
          <w:p w:rsidR="00AE606A" w:rsidRDefault="00AE606A" w:rsidP="004B5CF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作业内容不为空</w:t>
            </w:r>
          </w:p>
        </w:tc>
        <w:tc>
          <w:tcPr>
            <w:tcW w:w="2238" w:type="dxa"/>
          </w:tcPr>
          <w:p w:rsidR="00AE606A" w:rsidRDefault="00AE606A" w:rsidP="004B5CF9">
            <w:r>
              <w:rPr>
                <w:rFonts w:hint="eastAsia"/>
              </w:rPr>
              <w:t>作业的提醒时间设置不能相同</w:t>
            </w:r>
          </w:p>
        </w:tc>
        <w:tc>
          <w:tcPr>
            <w:tcW w:w="1128" w:type="dxa"/>
          </w:tcPr>
          <w:p w:rsidR="00AE606A" w:rsidRDefault="00AE606A" w:rsidP="004B5CF9">
            <w:r>
              <w:rPr>
                <w:rFonts w:hint="eastAsia"/>
              </w:rPr>
              <w:t>数据结构</w:t>
            </w:r>
            <w:r>
              <w:rPr>
                <w:rFonts w:hint="eastAsia"/>
              </w:rPr>
              <w:t xml:space="preserve"> </w:t>
            </w:r>
          </w:p>
          <w:p w:rsidR="00AE606A" w:rsidRDefault="00AE606A" w:rsidP="004B5CF9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开始</w:t>
            </w:r>
          </w:p>
          <w:p w:rsidR="00AE606A" w:rsidRDefault="00AE606A" w:rsidP="004B5CF9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结束</w:t>
            </w:r>
          </w:p>
          <w:p w:rsidR="00AE606A" w:rsidRDefault="00AE606A" w:rsidP="004B5CF9">
            <w:r>
              <w:rPr>
                <w:rFonts w:hint="eastAsia"/>
              </w:rPr>
              <w:t>计算机原理</w:t>
            </w:r>
          </w:p>
          <w:p w:rsidR="00AE606A" w:rsidRDefault="00AE606A" w:rsidP="004B5CF9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开始</w:t>
            </w:r>
          </w:p>
          <w:p w:rsidR="00AE606A" w:rsidRDefault="00AE606A" w:rsidP="004B5CF9"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结束</w:t>
            </w:r>
          </w:p>
        </w:tc>
        <w:tc>
          <w:tcPr>
            <w:tcW w:w="1134" w:type="dxa"/>
          </w:tcPr>
          <w:p w:rsidR="00AE606A" w:rsidRDefault="00AE606A" w:rsidP="004B5CF9">
            <w:r>
              <w:rPr>
                <w:rFonts w:hint="eastAsia"/>
              </w:rPr>
              <w:t>作业时间设置有误</w:t>
            </w:r>
          </w:p>
        </w:tc>
        <w:tc>
          <w:tcPr>
            <w:tcW w:w="1134" w:type="dxa"/>
          </w:tcPr>
          <w:p w:rsidR="00AE606A" w:rsidRDefault="00AE606A" w:rsidP="004B5CF9"/>
        </w:tc>
      </w:tr>
      <w:tr w:rsidR="00AE606A" w:rsidTr="004B5CF9">
        <w:tc>
          <w:tcPr>
            <w:tcW w:w="995" w:type="dxa"/>
          </w:tcPr>
          <w:p w:rsidR="00AE606A" w:rsidRDefault="00AE606A" w:rsidP="004B5CF9"/>
        </w:tc>
        <w:tc>
          <w:tcPr>
            <w:tcW w:w="744" w:type="dxa"/>
          </w:tcPr>
          <w:p w:rsidR="00AE606A" w:rsidRDefault="00AE606A" w:rsidP="004B5CF9">
            <w:r>
              <w:rPr>
                <w:rFonts w:hint="eastAsia"/>
              </w:rPr>
              <w:t>2.2</w:t>
            </w:r>
          </w:p>
        </w:tc>
        <w:tc>
          <w:tcPr>
            <w:tcW w:w="2238" w:type="dxa"/>
          </w:tcPr>
          <w:p w:rsidR="00AE606A" w:rsidRDefault="00AE606A" w:rsidP="004B5CF9"/>
        </w:tc>
        <w:tc>
          <w:tcPr>
            <w:tcW w:w="2238" w:type="dxa"/>
          </w:tcPr>
          <w:p w:rsidR="00AE606A" w:rsidRDefault="00AE606A" w:rsidP="004B5CF9">
            <w:r>
              <w:rPr>
                <w:rFonts w:hint="eastAsia"/>
              </w:rPr>
              <w:t>删除作业</w:t>
            </w:r>
          </w:p>
        </w:tc>
        <w:tc>
          <w:tcPr>
            <w:tcW w:w="1128" w:type="dxa"/>
          </w:tcPr>
          <w:p w:rsidR="00AE606A" w:rsidRDefault="00AE606A" w:rsidP="004B5CF9">
            <w:r>
              <w:rPr>
                <w:rFonts w:hint="eastAsia"/>
              </w:rPr>
              <w:t>在作业清单页面删除作业</w:t>
            </w:r>
          </w:p>
        </w:tc>
        <w:tc>
          <w:tcPr>
            <w:tcW w:w="1134" w:type="dxa"/>
          </w:tcPr>
          <w:p w:rsidR="00AE606A" w:rsidRDefault="00AE606A" w:rsidP="004B5CF9">
            <w:r>
              <w:rPr>
                <w:rFonts w:hint="eastAsia"/>
              </w:rPr>
              <w:t>作业已被删除</w:t>
            </w:r>
          </w:p>
        </w:tc>
        <w:tc>
          <w:tcPr>
            <w:tcW w:w="1134" w:type="dxa"/>
          </w:tcPr>
          <w:p w:rsidR="00AE606A" w:rsidRDefault="00AE606A" w:rsidP="004B5CF9">
            <w:r>
              <w:rPr>
                <w:rFonts w:hint="eastAsia"/>
              </w:rPr>
              <w:t>作业未删除（第一项）</w:t>
            </w:r>
          </w:p>
        </w:tc>
      </w:tr>
      <w:tr w:rsidR="00AE606A" w:rsidTr="004B5CF9">
        <w:tc>
          <w:tcPr>
            <w:tcW w:w="995" w:type="dxa"/>
          </w:tcPr>
          <w:p w:rsidR="00AE606A" w:rsidRDefault="00AE606A" w:rsidP="004B5CF9"/>
        </w:tc>
        <w:tc>
          <w:tcPr>
            <w:tcW w:w="744" w:type="dxa"/>
          </w:tcPr>
          <w:p w:rsidR="00AE606A" w:rsidRDefault="00AE606A" w:rsidP="004B5CF9">
            <w:r>
              <w:rPr>
                <w:rFonts w:hint="eastAsia"/>
              </w:rPr>
              <w:t>2.3</w:t>
            </w:r>
          </w:p>
        </w:tc>
        <w:tc>
          <w:tcPr>
            <w:tcW w:w="2238" w:type="dxa"/>
          </w:tcPr>
          <w:p w:rsidR="00AE606A" w:rsidRDefault="00AE606A" w:rsidP="004B5CF9"/>
        </w:tc>
        <w:tc>
          <w:tcPr>
            <w:tcW w:w="2238" w:type="dxa"/>
          </w:tcPr>
          <w:p w:rsidR="00AE606A" w:rsidRDefault="00AE606A" w:rsidP="004B5CF9">
            <w:r>
              <w:rPr>
                <w:rFonts w:hint="eastAsia"/>
              </w:rPr>
              <w:t>作业科目不为空</w:t>
            </w:r>
          </w:p>
        </w:tc>
        <w:tc>
          <w:tcPr>
            <w:tcW w:w="1128" w:type="dxa"/>
          </w:tcPr>
          <w:p w:rsidR="00AE606A" w:rsidRDefault="00AE606A" w:rsidP="004B5CF9"/>
        </w:tc>
        <w:tc>
          <w:tcPr>
            <w:tcW w:w="1134" w:type="dxa"/>
          </w:tcPr>
          <w:p w:rsidR="00AE606A" w:rsidRDefault="00AE606A" w:rsidP="004B5CF9">
            <w:r>
              <w:rPr>
                <w:rFonts w:hint="eastAsia"/>
              </w:rPr>
              <w:t>请输入作业科目</w:t>
            </w:r>
          </w:p>
        </w:tc>
        <w:tc>
          <w:tcPr>
            <w:tcW w:w="1134" w:type="dxa"/>
          </w:tcPr>
          <w:p w:rsidR="00AE606A" w:rsidRDefault="00AE606A" w:rsidP="004B5CF9">
            <w:r>
              <w:rPr>
                <w:rFonts w:hint="eastAsia"/>
              </w:rPr>
              <w:t>无法提交</w:t>
            </w:r>
          </w:p>
        </w:tc>
      </w:tr>
      <w:tr w:rsidR="00AE606A" w:rsidTr="004B5CF9">
        <w:tc>
          <w:tcPr>
            <w:tcW w:w="995" w:type="dxa"/>
          </w:tcPr>
          <w:p w:rsidR="00AE606A" w:rsidRDefault="00AE606A" w:rsidP="004B5CF9"/>
        </w:tc>
        <w:tc>
          <w:tcPr>
            <w:tcW w:w="744" w:type="dxa"/>
          </w:tcPr>
          <w:p w:rsidR="00AE606A" w:rsidRDefault="00AE606A" w:rsidP="004B5CF9"/>
        </w:tc>
        <w:tc>
          <w:tcPr>
            <w:tcW w:w="2238" w:type="dxa"/>
          </w:tcPr>
          <w:p w:rsidR="00AE606A" w:rsidRDefault="00AE606A" w:rsidP="004B5CF9"/>
        </w:tc>
        <w:tc>
          <w:tcPr>
            <w:tcW w:w="2238" w:type="dxa"/>
          </w:tcPr>
          <w:p w:rsidR="00AE606A" w:rsidRDefault="00AE606A" w:rsidP="004B5CF9"/>
        </w:tc>
        <w:tc>
          <w:tcPr>
            <w:tcW w:w="1128" w:type="dxa"/>
          </w:tcPr>
          <w:p w:rsidR="00AE606A" w:rsidRDefault="00AE606A" w:rsidP="004B5CF9">
            <w:r>
              <w:rPr>
                <w:rFonts w:hint="eastAsia"/>
              </w:rPr>
              <w:t>（输入再删掉）</w:t>
            </w:r>
          </w:p>
        </w:tc>
        <w:tc>
          <w:tcPr>
            <w:tcW w:w="1134" w:type="dxa"/>
          </w:tcPr>
          <w:p w:rsidR="00AE606A" w:rsidRDefault="00AE606A" w:rsidP="004B5CF9"/>
        </w:tc>
        <w:tc>
          <w:tcPr>
            <w:tcW w:w="1134" w:type="dxa"/>
          </w:tcPr>
          <w:p w:rsidR="00AE606A" w:rsidRDefault="00AE606A" w:rsidP="004B5CF9"/>
        </w:tc>
      </w:tr>
      <w:tr w:rsidR="00AE606A" w:rsidTr="004B5CF9">
        <w:tc>
          <w:tcPr>
            <w:tcW w:w="995" w:type="dxa"/>
          </w:tcPr>
          <w:p w:rsidR="00AE606A" w:rsidRDefault="00AE606A" w:rsidP="004B5CF9"/>
        </w:tc>
        <w:tc>
          <w:tcPr>
            <w:tcW w:w="744" w:type="dxa"/>
          </w:tcPr>
          <w:p w:rsidR="00AE606A" w:rsidRDefault="00AE606A" w:rsidP="004B5CF9">
            <w:r>
              <w:rPr>
                <w:rFonts w:hint="eastAsia"/>
              </w:rPr>
              <w:t>2.4</w:t>
            </w:r>
          </w:p>
        </w:tc>
        <w:tc>
          <w:tcPr>
            <w:tcW w:w="2238" w:type="dxa"/>
          </w:tcPr>
          <w:p w:rsidR="00AE606A" w:rsidRDefault="00AE606A" w:rsidP="004B5CF9"/>
        </w:tc>
        <w:tc>
          <w:tcPr>
            <w:tcW w:w="2238" w:type="dxa"/>
          </w:tcPr>
          <w:p w:rsidR="00AE606A" w:rsidRDefault="00AE606A" w:rsidP="004B5CF9">
            <w:r>
              <w:rPr>
                <w:rFonts w:hint="eastAsia"/>
              </w:rPr>
              <w:t>作业内容不为空</w:t>
            </w:r>
          </w:p>
        </w:tc>
        <w:tc>
          <w:tcPr>
            <w:tcW w:w="1128" w:type="dxa"/>
          </w:tcPr>
          <w:p w:rsidR="00AE606A" w:rsidRDefault="00AE606A" w:rsidP="004B5CF9"/>
        </w:tc>
        <w:tc>
          <w:tcPr>
            <w:tcW w:w="1134" w:type="dxa"/>
          </w:tcPr>
          <w:p w:rsidR="00AE606A" w:rsidRDefault="00AE606A" w:rsidP="004B5CF9">
            <w:r>
              <w:rPr>
                <w:rFonts w:hint="eastAsia"/>
              </w:rPr>
              <w:t>请输入作业内容</w:t>
            </w:r>
          </w:p>
        </w:tc>
        <w:tc>
          <w:tcPr>
            <w:tcW w:w="1134" w:type="dxa"/>
          </w:tcPr>
          <w:p w:rsidR="00AE606A" w:rsidRDefault="00AE606A" w:rsidP="004B5CF9"/>
        </w:tc>
      </w:tr>
      <w:tr w:rsidR="00AE606A" w:rsidTr="004B5CF9">
        <w:tc>
          <w:tcPr>
            <w:tcW w:w="995" w:type="dxa"/>
          </w:tcPr>
          <w:p w:rsidR="00AE606A" w:rsidRDefault="00AE606A" w:rsidP="004B5CF9"/>
        </w:tc>
        <w:tc>
          <w:tcPr>
            <w:tcW w:w="744" w:type="dxa"/>
          </w:tcPr>
          <w:p w:rsidR="00AE606A" w:rsidRDefault="00AE606A" w:rsidP="004B5CF9"/>
        </w:tc>
        <w:tc>
          <w:tcPr>
            <w:tcW w:w="2238" w:type="dxa"/>
          </w:tcPr>
          <w:p w:rsidR="00AE606A" w:rsidRDefault="00AE606A" w:rsidP="004B5CF9"/>
        </w:tc>
        <w:tc>
          <w:tcPr>
            <w:tcW w:w="2238" w:type="dxa"/>
          </w:tcPr>
          <w:p w:rsidR="00AE606A" w:rsidRDefault="00AE606A" w:rsidP="004B5CF9"/>
        </w:tc>
        <w:tc>
          <w:tcPr>
            <w:tcW w:w="1128" w:type="dxa"/>
          </w:tcPr>
          <w:p w:rsidR="00AE606A" w:rsidRDefault="00AE606A" w:rsidP="004B5CF9">
            <w:r>
              <w:rPr>
                <w:rFonts w:hint="eastAsia"/>
              </w:rPr>
              <w:t>（输入再删掉）</w:t>
            </w:r>
          </w:p>
        </w:tc>
        <w:tc>
          <w:tcPr>
            <w:tcW w:w="1134" w:type="dxa"/>
          </w:tcPr>
          <w:p w:rsidR="00AE606A" w:rsidRDefault="00AE606A" w:rsidP="004B5CF9"/>
        </w:tc>
        <w:tc>
          <w:tcPr>
            <w:tcW w:w="1134" w:type="dxa"/>
          </w:tcPr>
          <w:p w:rsidR="00AE606A" w:rsidRDefault="00AE606A" w:rsidP="004B5CF9"/>
        </w:tc>
      </w:tr>
    </w:tbl>
    <w:p w:rsidR="00AE606A" w:rsidRDefault="00AE606A" w:rsidP="00AE606A">
      <w:pPr>
        <w:pStyle w:val="3"/>
      </w:pPr>
      <w:bookmarkStart w:id="23" w:name="_Toc515806819"/>
      <w:r>
        <w:rPr>
          <w:rFonts w:hint="eastAsia"/>
        </w:rPr>
        <w:t>3.1.1</w:t>
      </w:r>
      <w:r>
        <w:rPr>
          <w:rFonts w:hint="eastAsia"/>
        </w:rPr>
        <w:t>集成测试</w:t>
      </w:r>
      <w:r>
        <w:t>结果</w:t>
      </w:r>
      <w:bookmarkEnd w:id="23"/>
    </w:p>
    <w:p w:rsidR="00AE606A" w:rsidRDefault="00AE606A" w:rsidP="00AE606A">
      <w:r>
        <w:rPr>
          <w:rFonts w:hint="eastAsia"/>
        </w:rPr>
        <w:t>测试概况：</w:t>
      </w:r>
    </w:p>
    <w:p w:rsidR="00AE606A" w:rsidRDefault="00AE606A" w:rsidP="00AE606A">
      <w:pPr>
        <w:pStyle w:val="ae"/>
        <w:numPr>
          <w:ilvl w:val="3"/>
          <w:numId w:val="2"/>
        </w:numPr>
        <w:ind w:firstLineChars="0"/>
      </w:pPr>
      <w:r>
        <w:rPr>
          <w:rFonts w:hint="eastAsia"/>
        </w:rPr>
        <w:t>课表模块</w:t>
      </w:r>
    </w:p>
    <w:p w:rsidR="00AE606A" w:rsidRDefault="00AE606A" w:rsidP="00AE606A">
      <w:pPr>
        <w:pStyle w:val="ae"/>
        <w:numPr>
          <w:ilvl w:val="3"/>
          <w:numId w:val="2"/>
        </w:numPr>
        <w:ind w:firstLineChars="0"/>
      </w:pPr>
      <w:r>
        <w:rPr>
          <w:rFonts w:hint="eastAsia"/>
        </w:rPr>
        <w:t>作业模块</w:t>
      </w:r>
    </w:p>
    <w:p w:rsidR="00AE606A" w:rsidRDefault="00AE606A" w:rsidP="00AE606A"/>
    <w:p w:rsidR="00AE606A" w:rsidRDefault="00AE606A" w:rsidP="00AE606A">
      <w:r>
        <w:rPr>
          <w:rFonts w:hint="eastAsia"/>
        </w:rPr>
        <w:t>测试环境</w:t>
      </w:r>
      <w:r>
        <w:rPr>
          <w:rFonts w:hint="eastAsia"/>
        </w:rPr>
        <w:t xml:space="preserve"> </w:t>
      </w:r>
    </w:p>
    <w:p w:rsidR="00AE606A" w:rsidRDefault="00AE606A" w:rsidP="00AE606A">
      <w:pPr>
        <w:ind w:left="840" w:firstLine="420"/>
      </w:pPr>
      <w:r>
        <w:rPr>
          <w:rFonts w:hint="eastAsia"/>
        </w:rPr>
        <w:lastRenderedPageBreak/>
        <w:t>1.</w:t>
      </w:r>
      <w:r>
        <w:tab/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Web</w:t>
      </w:r>
      <w:r>
        <w:rPr>
          <w:rFonts w:hint="eastAsia"/>
        </w:rPr>
        <w:t>开放者工具</w:t>
      </w:r>
    </w:p>
    <w:p w:rsidR="00AE606A" w:rsidRDefault="00AE606A" w:rsidP="00AE606A">
      <w:pPr>
        <w:ind w:left="840" w:firstLine="420"/>
      </w:pPr>
      <w:r>
        <w:rPr>
          <w:rFonts w:hint="eastAsia"/>
        </w:rPr>
        <w:t>2.</w:t>
      </w:r>
      <w:r>
        <w:tab/>
      </w:r>
      <w:r>
        <w:rPr>
          <w:rFonts w:hint="eastAsia"/>
        </w:rPr>
        <w:t>iPhone7s plus</w:t>
      </w:r>
      <w:r>
        <w:rPr>
          <w:rFonts w:hint="eastAsia"/>
        </w:rPr>
        <w:t>、</w:t>
      </w:r>
      <w:r>
        <w:rPr>
          <w:rFonts w:hint="eastAsia"/>
        </w:rPr>
        <w:t>iPhone6</w:t>
      </w:r>
      <w:r>
        <w:rPr>
          <w:rFonts w:hint="eastAsia"/>
        </w:rPr>
        <w:t>、一加五</w:t>
      </w:r>
      <w:proofErr w:type="gramStart"/>
      <w:r>
        <w:rPr>
          <w:rFonts w:hint="eastAsia"/>
        </w:rPr>
        <w:t>的微信客户端</w:t>
      </w:r>
      <w:proofErr w:type="gramEnd"/>
    </w:p>
    <w:p w:rsidR="00AE606A" w:rsidRDefault="00AE606A" w:rsidP="00AE606A">
      <w:pPr>
        <w:ind w:left="840" w:firstLine="420"/>
      </w:pPr>
    </w:p>
    <w:p w:rsidR="00AE606A" w:rsidRDefault="00AE606A" w:rsidP="00AE606A">
      <w:r>
        <w:rPr>
          <w:rFonts w:hint="eastAsia"/>
        </w:rPr>
        <w:t>测试用例分析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E606A" w:rsidTr="00AA49CE">
        <w:tc>
          <w:tcPr>
            <w:tcW w:w="2840" w:type="dxa"/>
          </w:tcPr>
          <w:p w:rsidR="00AE606A" w:rsidRDefault="00AE606A" w:rsidP="00AA49CE">
            <w:r>
              <w:rPr>
                <w:rFonts w:hint="eastAsia"/>
              </w:rPr>
              <w:t>序号</w:t>
            </w:r>
          </w:p>
        </w:tc>
        <w:tc>
          <w:tcPr>
            <w:tcW w:w="2841" w:type="dxa"/>
          </w:tcPr>
          <w:p w:rsidR="00AE606A" w:rsidRDefault="00AE606A" w:rsidP="00AA49CE">
            <w:r>
              <w:rPr>
                <w:rFonts w:hint="eastAsia"/>
              </w:rPr>
              <w:t>发现缺陷的用例编号</w:t>
            </w:r>
          </w:p>
        </w:tc>
        <w:tc>
          <w:tcPr>
            <w:tcW w:w="2841" w:type="dxa"/>
          </w:tcPr>
          <w:p w:rsidR="00AE606A" w:rsidRDefault="00AE606A" w:rsidP="00AA49CE">
            <w:r>
              <w:rPr>
                <w:rFonts w:hint="eastAsia"/>
              </w:rPr>
              <w:t>缺陷个数</w:t>
            </w:r>
          </w:p>
        </w:tc>
      </w:tr>
      <w:tr w:rsidR="00AE606A" w:rsidTr="00AA49CE">
        <w:tc>
          <w:tcPr>
            <w:tcW w:w="2840" w:type="dxa"/>
          </w:tcPr>
          <w:p w:rsidR="00AE606A" w:rsidRDefault="00AE606A" w:rsidP="00AA49CE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AE606A" w:rsidRDefault="00AE606A" w:rsidP="00AA49CE"/>
        </w:tc>
        <w:tc>
          <w:tcPr>
            <w:tcW w:w="2841" w:type="dxa"/>
          </w:tcPr>
          <w:p w:rsidR="00AE606A" w:rsidRDefault="00AE606A" w:rsidP="00AA49CE">
            <w:r>
              <w:rPr>
                <w:rFonts w:hint="eastAsia"/>
              </w:rPr>
              <w:t>0</w:t>
            </w:r>
          </w:p>
        </w:tc>
      </w:tr>
      <w:tr w:rsidR="00AE606A" w:rsidTr="00AA49CE">
        <w:tc>
          <w:tcPr>
            <w:tcW w:w="2840" w:type="dxa"/>
          </w:tcPr>
          <w:p w:rsidR="00AE606A" w:rsidRDefault="00AE606A" w:rsidP="00AA49CE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AE606A" w:rsidRDefault="00AE606A" w:rsidP="00AA49CE">
            <w:r>
              <w:rPr>
                <w:rFonts w:hint="eastAsia"/>
              </w:rPr>
              <w:t>2.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2.4</w:t>
            </w:r>
          </w:p>
        </w:tc>
        <w:tc>
          <w:tcPr>
            <w:tcW w:w="2841" w:type="dxa"/>
          </w:tcPr>
          <w:p w:rsidR="00AE606A" w:rsidRDefault="00AE606A" w:rsidP="00AA49CE">
            <w:r>
              <w:rPr>
                <w:rFonts w:hint="eastAsia"/>
              </w:rPr>
              <w:t>4</w:t>
            </w:r>
          </w:p>
        </w:tc>
      </w:tr>
    </w:tbl>
    <w:p w:rsidR="00AE606A" w:rsidRDefault="00AE606A" w:rsidP="00AE606A"/>
    <w:p w:rsidR="00AE606A" w:rsidRDefault="00AE606A" w:rsidP="00AE606A">
      <w:r>
        <w:rPr>
          <w:rFonts w:hint="eastAsia"/>
        </w:rPr>
        <w:t>缺陷清单</w:t>
      </w:r>
    </w:p>
    <w:tbl>
      <w:tblPr>
        <w:tblStyle w:val="ad"/>
        <w:tblW w:w="7101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AE606A" w:rsidTr="00AA49CE">
        <w:tc>
          <w:tcPr>
            <w:tcW w:w="1420" w:type="dxa"/>
          </w:tcPr>
          <w:p w:rsidR="00AE606A" w:rsidRDefault="00AE606A" w:rsidP="00AA49CE">
            <w:r>
              <w:rPr>
                <w:rFonts w:hint="eastAsia"/>
              </w:rPr>
              <w:t>缺陷序号</w:t>
            </w:r>
          </w:p>
        </w:tc>
        <w:tc>
          <w:tcPr>
            <w:tcW w:w="1420" w:type="dxa"/>
          </w:tcPr>
          <w:p w:rsidR="00AE606A" w:rsidRDefault="00AE606A" w:rsidP="00AA49CE">
            <w:r>
              <w:rPr>
                <w:rFonts w:hint="eastAsia"/>
              </w:rPr>
              <w:t>问题描述</w:t>
            </w:r>
          </w:p>
        </w:tc>
        <w:tc>
          <w:tcPr>
            <w:tcW w:w="1420" w:type="dxa"/>
          </w:tcPr>
          <w:p w:rsidR="00AE606A" w:rsidRDefault="00AE606A" w:rsidP="00AA49CE">
            <w:r>
              <w:rPr>
                <w:rFonts w:hint="eastAsia"/>
              </w:rPr>
              <w:t>问题级别</w:t>
            </w:r>
          </w:p>
        </w:tc>
        <w:tc>
          <w:tcPr>
            <w:tcW w:w="1420" w:type="dxa"/>
          </w:tcPr>
          <w:p w:rsidR="00AE606A" w:rsidRDefault="00AE606A" w:rsidP="00AA49CE">
            <w:r>
              <w:rPr>
                <w:rFonts w:hint="eastAsia"/>
              </w:rPr>
              <w:t>问题类型</w:t>
            </w:r>
          </w:p>
        </w:tc>
        <w:tc>
          <w:tcPr>
            <w:tcW w:w="1421" w:type="dxa"/>
          </w:tcPr>
          <w:p w:rsidR="00AE606A" w:rsidRDefault="00AE606A" w:rsidP="00AA49CE">
            <w:r>
              <w:rPr>
                <w:rFonts w:hint="eastAsia"/>
              </w:rPr>
              <w:t>问题解决状态</w:t>
            </w:r>
          </w:p>
        </w:tc>
      </w:tr>
      <w:tr w:rsidR="00AE606A" w:rsidTr="00AA49CE">
        <w:tc>
          <w:tcPr>
            <w:tcW w:w="1420" w:type="dxa"/>
          </w:tcPr>
          <w:p w:rsidR="00AE606A" w:rsidRDefault="00AE606A" w:rsidP="00AA49CE">
            <w:r>
              <w:rPr>
                <w:rFonts w:hint="eastAsia"/>
              </w:rPr>
              <w:t>2.1</w:t>
            </w:r>
          </w:p>
        </w:tc>
        <w:tc>
          <w:tcPr>
            <w:tcW w:w="1420" w:type="dxa"/>
          </w:tcPr>
          <w:p w:rsidR="00AE606A" w:rsidRDefault="00AE606A" w:rsidP="00AA49CE">
            <w:r>
              <w:rPr>
                <w:rFonts w:hint="eastAsia"/>
              </w:rPr>
              <w:t>考试模块时间设置范围存在限制</w:t>
            </w:r>
          </w:p>
        </w:tc>
        <w:tc>
          <w:tcPr>
            <w:tcW w:w="1420" w:type="dxa"/>
          </w:tcPr>
          <w:p w:rsidR="00AE606A" w:rsidRDefault="00AE606A" w:rsidP="00AA49CE">
            <w:r>
              <w:rPr>
                <w:rFonts w:hint="eastAsia"/>
              </w:rPr>
              <w:t>轻微</w:t>
            </w:r>
          </w:p>
        </w:tc>
        <w:tc>
          <w:tcPr>
            <w:tcW w:w="1420" w:type="dxa"/>
          </w:tcPr>
          <w:p w:rsidR="00AE606A" w:rsidRDefault="00AE606A" w:rsidP="00AA49CE">
            <w:r>
              <w:rPr>
                <w:rFonts w:hint="eastAsia"/>
              </w:rPr>
              <w:t>设计缺陷</w:t>
            </w:r>
          </w:p>
        </w:tc>
        <w:tc>
          <w:tcPr>
            <w:tcW w:w="1421" w:type="dxa"/>
          </w:tcPr>
          <w:p w:rsidR="00AE606A" w:rsidRDefault="00AE606A" w:rsidP="00AA49CE">
            <w:r>
              <w:rPr>
                <w:rFonts w:hint="eastAsia"/>
              </w:rPr>
              <w:t>未解决</w:t>
            </w:r>
          </w:p>
        </w:tc>
      </w:tr>
      <w:tr w:rsidR="00AE606A" w:rsidTr="00AA49CE">
        <w:tc>
          <w:tcPr>
            <w:tcW w:w="1420" w:type="dxa"/>
          </w:tcPr>
          <w:p w:rsidR="00AE606A" w:rsidRDefault="00AE606A" w:rsidP="00AA49CE">
            <w:r>
              <w:rPr>
                <w:rFonts w:hint="eastAsia"/>
              </w:rPr>
              <w:t>2.2</w:t>
            </w:r>
          </w:p>
        </w:tc>
        <w:tc>
          <w:tcPr>
            <w:tcW w:w="1420" w:type="dxa"/>
          </w:tcPr>
          <w:p w:rsidR="00AE606A" w:rsidRDefault="00AE606A" w:rsidP="00AA49CE">
            <w:r>
              <w:rPr>
                <w:rFonts w:hint="eastAsia"/>
              </w:rPr>
              <w:t>无法删除第一项作业</w:t>
            </w:r>
          </w:p>
        </w:tc>
        <w:tc>
          <w:tcPr>
            <w:tcW w:w="1420" w:type="dxa"/>
          </w:tcPr>
          <w:p w:rsidR="00AE606A" w:rsidRDefault="00AE606A" w:rsidP="00AA49CE">
            <w:r>
              <w:rPr>
                <w:rFonts w:hint="eastAsia"/>
              </w:rPr>
              <w:t>严重</w:t>
            </w:r>
          </w:p>
        </w:tc>
        <w:tc>
          <w:tcPr>
            <w:tcW w:w="1420" w:type="dxa"/>
          </w:tcPr>
          <w:p w:rsidR="00AE606A" w:rsidRDefault="00AE606A" w:rsidP="00AA49CE">
            <w:r>
              <w:rPr>
                <w:rFonts w:hint="eastAsia"/>
              </w:rPr>
              <w:t>设计缺陷</w:t>
            </w:r>
          </w:p>
        </w:tc>
        <w:tc>
          <w:tcPr>
            <w:tcW w:w="1421" w:type="dxa"/>
          </w:tcPr>
          <w:p w:rsidR="00AE606A" w:rsidRDefault="00AE606A" w:rsidP="00AA49CE">
            <w:r>
              <w:rPr>
                <w:rFonts w:hint="eastAsia"/>
              </w:rPr>
              <w:t>未解决</w:t>
            </w:r>
          </w:p>
        </w:tc>
      </w:tr>
      <w:tr w:rsidR="00AE606A" w:rsidTr="00AA49CE">
        <w:tc>
          <w:tcPr>
            <w:tcW w:w="1420" w:type="dxa"/>
          </w:tcPr>
          <w:p w:rsidR="00AE606A" w:rsidRDefault="00AE606A" w:rsidP="00AA49CE">
            <w:r>
              <w:rPr>
                <w:rFonts w:hint="eastAsia"/>
              </w:rPr>
              <w:t>2.3</w:t>
            </w:r>
          </w:p>
        </w:tc>
        <w:tc>
          <w:tcPr>
            <w:tcW w:w="1420" w:type="dxa"/>
          </w:tcPr>
          <w:p w:rsidR="00AE606A" w:rsidRDefault="00AE606A" w:rsidP="00AA49CE">
            <w:r>
              <w:rPr>
                <w:rFonts w:hint="eastAsia"/>
              </w:rPr>
              <w:t>作业科目为空</w:t>
            </w:r>
          </w:p>
        </w:tc>
        <w:tc>
          <w:tcPr>
            <w:tcW w:w="1420" w:type="dxa"/>
          </w:tcPr>
          <w:p w:rsidR="00AE606A" w:rsidRDefault="00AE606A" w:rsidP="00AA49CE">
            <w:r>
              <w:rPr>
                <w:rFonts w:hint="eastAsia"/>
              </w:rPr>
              <w:t>轻微</w:t>
            </w:r>
          </w:p>
        </w:tc>
        <w:tc>
          <w:tcPr>
            <w:tcW w:w="1420" w:type="dxa"/>
          </w:tcPr>
          <w:p w:rsidR="00AE606A" w:rsidRDefault="00AE606A" w:rsidP="00AA49CE">
            <w:r>
              <w:rPr>
                <w:rFonts w:hint="eastAsia"/>
              </w:rPr>
              <w:t>考虑不周</w:t>
            </w:r>
          </w:p>
        </w:tc>
        <w:tc>
          <w:tcPr>
            <w:tcW w:w="1421" w:type="dxa"/>
          </w:tcPr>
          <w:p w:rsidR="00AE606A" w:rsidRDefault="00AE606A" w:rsidP="00AA49CE">
            <w:r>
              <w:rPr>
                <w:rFonts w:hint="eastAsia"/>
              </w:rPr>
              <w:t>已解决</w:t>
            </w:r>
          </w:p>
        </w:tc>
      </w:tr>
      <w:tr w:rsidR="00AE606A" w:rsidTr="00AA49CE">
        <w:tc>
          <w:tcPr>
            <w:tcW w:w="1420" w:type="dxa"/>
          </w:tcPr>
          <w:p w:rsidR="00AE606A" w:rsidRDefault="00AE606A" w:rsidP="00AA49CE">
            <w:r>
              <w:rPr>
                <w:rFonts w:hint="eastAsia"/>
              </w:rPr>
              <w:t>2.4</w:t>
            </w:r>
          </w:p>
        </w:tc>
        <w:tc>
          <w:tcPr>
            <w:tcW w:w="1420" w:type="dxa"/>
          </w:tcPr>
          <w:p w:rsidR="00AE606A" w:rsidRDefault="00AE606A" w:rsidP="00AA49CE">
            <w:r>
              <w:rPr>
                <w:rFonts w:hint="eastAsia"/>
              </w:rPr>
              <w:t>作业内容为空</w:t>
            </w:r>
          </w:p>
        </w:tc>
        <w:tc>
          <w:tcPr>
            <w:tcW w:w="1420" w:type="dxa"/>
          </w:tcPr>
          <w:p w:rsidR="00AE606A" w:rsidRDefault="00AE606A" w:rsidP="00AA49CE">
            <w:r>
              <w:rPr>
                <w:rFonts w:hint="eastAsia"/>
              </w:rPr>
              <w:t>轻微</w:t>
            </w:r>
          </w:p>
        </w:tc>
        <w:tc>
          <w:tcPr>
            <w:tcW w:w="1420" w:type="dxa"/>
          </w:tcPr>
          <w:p w:rsidR="00AE606A" w:rsidRDefault="00AE606A" w:rsidP="00AA49CE">
            <w:r>
              <w:rPr>
                <w:rFonts w:hint="eastAsia"/>
              </w:rPr>
              <w:t>考虑步骤</w:t>
            </w:r>
          </w:p>
        </w:tc>
        <w:tc>
          <w:tcPr>
            <w:tcW w:w="1421" w:type="dxa"/>
          </w:tcPr>
          <w:p w:rsidR="00AE606A" w:rsidRDefault="00AE606A" w:rsidP="00AA49CE">
            <w:r>
              <w:rPr>
                <w:rFonts w:hint="eastAsia"/>
              </w:rPr>
              <w:t>已解决</w:t>
            </w:r>
          </w:p>
        </w:tc>
      </w:tr>
    </w:tbl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添加作业</w:t>
      </w: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79E1AEBA" wp14:editId="61F90A15">
            <wp:extent cx="3048000" cy="5010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作业显示</w:t>
      </w: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2A04B2DA" wp14:editId="114E2C44">
            <wp:extent cx="3000375" cy="5019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完成作业</w:t>
      </w: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7F04E2B9" wp14:editId="797AD1FC">
            <wp:extent cx="3000375" cy="5000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删除作业</w:t>
      </w: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77D69745" wp14:editId="7E763377">
            <wp:extent cx="3028950" cy="5048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输入作业内容为空</w:t>
      </w: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17A150BF" wp14:editId="22A3743F">
            <wp:extent cx="3019425" cy="5038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6A" w:rsidRP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E606A" w:rsidRDefault="00AE606A" w:rsidP="00AE606A">
      <w:pPr>
        <w:pStyle w:val="2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测试二</w:t>
      </w:r>
      <w:r>
        <w:rPr>
          <w:rFonts w:hint="eastAsia"/>
        </w:rPr>
        <w:t xml:space="preserve"> </w:t>
      </w:r>
      <w:r>
        <w:rPr>
          <w:rFonts w:hint="eastAsia"/>
        </w:rPr>
        <w:t>（李俊）</w:t>
      </w:r>
    </w:p>
    <w:p w:rsidR="00AE606A" w:rsidRDefault="00AE606A" w:rsidP="00AE606A">
      <w:pPr>
        <w:pStyle w:val="3"/>
      </w:pPr>
      <w:r>
        <w:rPr>
          <w:rFonts w:hint="eastAsia"/>
        </w:rPr>
        <w:t>3.2.1</w:t>
      </w:r>
      <w:r>
        <w:rPr>
          <w:rFonts w:hint="eastAsia"/>
        </w:rPr>
        <w:t>单元测试结果</w:t>
      </w:r>
    </w:p>
    <w:tbl>
      <w:tblPr>
        <w:tblStyle w:val="ad"/>
        <w:tblW w:w="961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95"/>
        <w:gridCol w:w="744"/>
        <w:gridCol w:w="2238"/>
        <w:gridCol w:w="2238"/>
        <w:gridCol w:w="1128"/>
        <w:gridCol w:w="1134"/>
        <w:gridCol w:w="1134"/>
      </w:tblGrid>
      <w:tr w:rsidR="00AE606A" w:rsidTr="00AE2BCC">
        <w:tc>
          <w:tcPr>
            <w:tcW w:w="995" w:type="dxa"/>
          </w:tcPr>
          <w:p w:rsidR="00AE606A" w:rsidRDefault="00AE606A" w:rsidP="00AE2BCC"/>
        </w:tc>
        <w:tc>
          <w:tcPr>
            <w:tcW w:w="744" w:type="dxa"/>
          </w:tcPr>
          <w:p w:rsidR="00AE606A" w:rsidRDefault="00AE606A" w:rsidP="00AE2BCC">
            <w:r>
              <w:rPr>
                <w:rFonts w:hint="eastAsia"/>
              </w:rPr>
              <w:t>1.4</w:t>
            </w:r>
          </w:p>
        </w:tc>
        <w:tc>
          <w:tcPr>
            <w:tcW w:w="2238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>
            <w:r>
              <w:rPr>
                <w:rFonts w:hint="eastAsia"/>
              </w:rPr>
              <w:t>学校不能为空</w:t>
            </w:r>
          </w:p>
        </w:tc>
        <w:tc>
          <w:tcPr>
            <w:tcW w:w="1128" w:type="dxa"/>
          </w:tcPr>
          <w:p w:rsidR="00AE606A" w:rsidRDefault="00AE606A" w:rsidP="00AE2BCC"/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请输入学校</w:t>
            </w:r>
          </w:p>
          <w:p w:rsidR="00AE606A" w:rsidRDefault="00AE606A" w:rsidP="00AE2BCC"/>
        </w:tc>
        <w:tc>
          <w:tcPr>
            <w:tcW w:w="1134" w:type="dxa"/>
          </w:tcPr>
          <w:p w:rsidR="00AE606A" w:rsidRDefault="00AE606A" w:rsidP="00AE2BCC"/>
          <w:p w:rsidR="00AE606A" w:rsidRDefault="00AE606A" w:rsidP="00AE2BCC"/>
        </w:tc>
      </w:tr>
      <w:tr w:rsidR="00AE606A" w:rsidTr="00AE2BCC">
        <w:tc>
          <w:tcPr>
            <w:tcW w:w="995" w:type="dxa"/>
          </w:tcPr>
          <w:p w:rsidR="00AE606A" w:rsidRDefault="00AE606A" w:rsidP="00AE2BCC"/>
        </w:tc>
        <w:tc>
          <w:tcPr>
            <w:tcW w:w="744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/>
        </w:tc>
        <w:tc>
          <w:tcPr>
            <w:tcW w:w="1128" w:type="dxa"/>
          </w:tcPr>
          <w:p w:rsidR="00AE606A" w:rsidRDefault="00AE606A" w:rsidP="00AE2BCC">
            <w:r>
              <w:rPr>
                <w:rFonts w:hint="eastAsia"/>
              </w:rPr>
              <w:t>（输入再删掉）</w:t>
            </w:r>
          </w:p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请输入学校</w:t>
            </w:r>
          </w:p>
          <w:p w:rsidR="00AE606A" w:rsidRDefault="00AE606A" w:rsidP="00AE2BCC">
            <w:pPr>
              <w:widowControl/>
              <w:shd w:val="clear" w:color="auto" w:fill="FFFFFE"/>
              <w:spacing w:line="270" w:lineRule="atLeast"/>
              <w:jc w:val="left"/>
            </w:pPr>
          </w:p>
        </w:tc>
        <w:tc>
          <w:tcPr>
            <w:tcW w:w="1134" w:type="dxa"/>
          </w:tcPr>
          <w:p w:rsidR="00AE606A" w:rsidRDefault="00AE606A" w:rsidP="00AE2BCC"/>
        </w:tc>
      </w:tr>
      <w:tr w:rsidR="00AE606A" w:rsidTr="00AE2BCC">
        <w:tc>
          <w:tcPr>
            <w:tcW w:w="995" w:type="dxa"/>
          </w:tcPr>
          <w:p w:rsidR="00AE606A" w:rsidRDefault="00AE606A" w:rsidP="00AE2BCC"/>
        </w:tc>
        <w:tc>
          <w:tcPr>
            <w:tcW w:w="744" w:type="dxa"/>
          </w:tcPr>
          <w:p w:rsidR="00AE606A" w:rsidRDefault="00AE606A" w:rsidP="00AE2BCC">
            <w:r>
              <w:rPr>
                <w:rFonts w:hint="eastAsia"/>
              </w:rPr>
              <w:t>1.5</w:t>
            </w:r>
          </w:p>
        </w:tc>
        <w:tc>
          <w:tcPr>
            <w:tcW w:w="2238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>
            <w:r>
              <w:rPr>
                <w:rFonts w:hint="eastAsia"/>
              </w:rPr>
              <w:t>院系不能为空</w:t>
            </w:r>
          </w:p>
        </w:tc>
        <w:tc>
          <w:tcPr>
            <w:tcW w:w="1128" w:type="dxa"/>
          </w:tcPr>
          <w:p w:rsidR="00AE606A" w:rsidRDefault="00AE606A" w:rsidP="00AE2BCC"/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请输入院系</w:t>
            </w:r>
          </w:p>
          <w:p w:rsidR="00AE606A" w:rsidRDefault="00AE606A" w:rsidP="00AE2BCC"/>
        </w:tc>
        <w:tc>
          <w:tcPr>
            <w:tcW w:w="1134" w:type="dxa"/>
          </w:tcPr>
          <w:p w:rsidR="00AE606A" w:rsidRDefault="00AE606A" w:rsidP="00AE2BCC"/>
        </w:tc>
      </w:tr>
      <w:tr w:rsidR="00AE606A" w:rsidTr="00AE2BCC">
        <w:tc>
          <w:tcPr>
            <w:tcW w:w="995" w:type="dxa"/>
          </w:tcPr>
          <w:p w:rsidR="00AE606A" w:rsidRDefault="00AE606A" w:rsidP="00AE2BCC"/>
        </w:tc>
        <w:tc>
          <w:tcPr>
            <w:tcW w:w="744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/>
        </w:tc>
        <w:tc>
          <w:tcPr>
            <w:tcW w:w="1128" w:type="dxa"/>
          </w:tcPr>
          <w:p w:rsidR="00AE606A" w:rsidRDefault="00AE606A" w:rsidP="00AE2BCC">
            <w:r>
              <w:rPr>
                <w:rFonts w:hint="eastAsia"/>
              </w:rPr>
              <w:t>（输入再删掉）</w:t>
            </w:r>
          </w:p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请输入院系</w:t>
            </w:r>
          </w:p>
          <w:p w:rsidR="00AE606A" w:rsidRDefault="00AE606A" w:rsidP="00AE2BCC"/>
        </w:tc>
        <w:tc>
          <w:tcPr>
            <w:tcW w:w="1134" w:type="dxa"/>
          </w:tcPr>
          <w:p w:rsidR="00AE606A" w:rsidRDefault="00AE606A" w:rsidP="00AE2BCC"/>
        </w:tc>
      </w:tr>
      <w:tr w:rsidR="00AE606A" w:rsidTr="00AE2BCC">
        <w:tc>
          <w:tcPr>
            <w:tcW w:w="995" w:type="dxa"/>
          </w:tcPr>
          <w:p w:rsidR="00AE606A" w:rsidRDefault="00AE606A" w:rsidP="00AE2BCC"/>
        </w:tc>
        <w:tc>
          <w:tcPr>
            <w:tcW w:w="744" w:type="dxa"/>
          </w:tcPr>
          <w:p w:rsidR="00AE606A" w:rsidRDefault="00AE606A" w:rsidP="00AE2BCC">
            <w:r>
              <w:t>1.6</w:t>
            </w:r>
          </w:p>
        </w:tc>
        <w:tc>
          <w:tcPr>
            <w:tcW w:w="2238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>
            <w:r>
              <w:rPr>
                <w:rFonts w:hint="eastAsia"/>
              </w:rPr>
              <w:t>专业班级不能为空</w:t>
            </w:r>
          </w:p>
        </w:tc>
        <w:tc>
          <w:tcPr>
            <w:tcW w:w="1128" w:type="dxa"/>
          </w:tcPr>
          <w:p w:rsidR="00AE606A" w:rsidRDefault="00AE606A" w:rsidP="00AE2BCC"/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请输入专业班级</w:t>
            </w:r>
          </w:p>
          <w:p w:rsidR="00AE606A" w:rsidRDefault="00AE606A" w:rsidP="00AE2BCC"/>
        </w:tc>
        <w:tc>
          <w:tcPr>
            <w:tcW w:w="1134" w:type="dxa"/>
          </w:tcPr>
          <w:p w:rsidR="00AE606A" w:rsidRDefault="00AE606A" w:rsidP="00AE2BCC"/>
        </w:tc>
      </w:tr>
      <w:tr w:rsidR="00AE606A" w:rsidTr="00AE2BCC">
        <w:tc>
          <w:tcPr>
            <w:tcW w:w="995" w:type="dxa"/>
          </w:tcPr>
          <w:p w:rsidR="00AE606A" w:rsidRDefault="00AE606A" w:rsidP="00AE2BCC"/>
        </w:tc>
        <w:tc>
          <w:tcPr>
            <w:tcW w:w="744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/>
        </w:tc>
        <w:tc>
          <w:tcPr>
            <w:tcW w:w="1128" w:type="dxa"/>
          </w:tcPr>
          <w:p w:rsidR="00AE606A" w:rsidRDefault="00AE606A" w:rsidP="00AE2BCC">
            <w:r>
              <w:rPr>
                <w:rFonts w:hint="eastAsia"/>
              </w:rPr>
              <w:t>（输入再删掉）</w:t>
            </w:r>
          </w:p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请输入专业班级</w:t>
            </w:r>
          </w:p>
          <w:p w:rsidR="00AE606A" w:rsidRDefault="00AE606A" w:rsidP="00AE2BCC"/>
        </w:tc>
        <w:tc>
          <w:tcPr>
            <w:tcW w:w="1134" w:type="dxa"/>
          </w:tcPr>
          <w:p w:rsidR="00AE606A" w:rsidRDefault="00AE606A" w:rsidP="00AE2BCC"/>
        </w:tc>
      </w:tr>
      <w:tr w:rsidR="00AE606A" w:rsidTr="00AE2BCC">
        <w:tc>
          <w:tcPr>
            <w:tcW w:w="995" w:type="dxa"/>
          </w:tcPr>
          <w:p w:rsidR="00AE606A" w:rsidRDefault="00AE606A" w:rsidP="00AE2BCC">
            <w:r>
              <w:rPr>
                <w:rFonts w:hint="eastAsia"/>
              </w:rPr>
              <w:t>设置</w:t>
            </w:r>
          </w:p>
        </w:tc>
        <w:tc>
          <w:tcPr>
            <w:tcW w:w="744" w:type="dxa"/>
          </w:tcPr>
          <w:p w:rsidR="00AE606A" w:rsidRDefault="00AE606A" w:rsidP="00AE2BCC">
            <w:r>
              <w:t>2.1</w:t>
            </w:r>
          </w:p>
        </w:tc>
        <w:tc>
          <w:tcPr>
            <w:tcW w:w="2238" w:type="dxa"/>
          </w:tcPr>
          <w:p w:rsidR="00AE606A" w:rsidRDefault="00AE606A" w:rsidP="00AE2BCC">
            <w:r>
              <w:t xml:space="preserve">1. </w:t>
            </w:r>
            <w:r>
              <w:rPr>
                <w:rFonts w:hint="eastAsia"/>
              </w:rPr>
              <w:t>当前学期不为空</w:t>
            </w:r>
          </w:p>
          <w:p w:rsidR="00AE606A" w:rsidRDefault="00AE606A" w:rsidP="00AE2BC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当前周数不为空</w:t>
            </w:r>
          </w:p>
          <w:p w:rsidR="00AE606A" w:rsidRDefault="00AE606A" w:rsidP="00AE2BCC">
            <w:r>
              <w:rPr>
                <w:rFonts w:hint="eastAsia"/>
              </w:rPr>
              <w:t xml:space="preserve">3. </w:t>
            </w:r>
            <w:proofErr w:type="gramStart"/>
            <w:r>
              <w:rPr>
                <w:rFonts w:hint="eastAsia"/>
              </w:rPr>
              <w:t>上午最</w:t>
            </w:r>
            <w:proofErr w:type="gramEnd"/>
            <w:r>
              <w:rPr>
                <w:rFonts w:hint="eastAsia"/>
              </w:rPr>
              <w:t>大节数不为空</w:t>
            </w:r>
          </w:p>
          <w:p w:rsidR="00AE606A" w:rsidRDefault="00AE606A" w:rsidP="00AE2BCC"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下午最大节数不为空</w:t>
            </w:r>
          </w:p>
          <w:p w:rsidR="00AE606A" w:rsidRDefault="00AE606A" w:rsidP="00AE2BCC">
            <w:r>
              <w:rPr>
                <w:rFonts w:hint="eastAsia"/>
              </w:rPr>
              <w:t>5.</w:t>
            </w:r>
            <w:r>
              <w:t xml:space="preserve"> </w:t>
            </w:r>
            <w:r>
              <w:rPr>
                <w:rFonts w:hint="eastAsia"/>
              </w:rPr>
              <w:t>晚上最大节数不为空</w:t>
            </w:r>
          </w:p>
          <w:p w:rsidR="00AE606A" w:rsidRDefault="00AE606A" w:rsidP="00AE2BCC"/>
        </w:tc>
        <w:tc>
          <w:tcPr>
            <w:tcW w:w="2238" w:type="dxa"/>
          </w:tcPr>
          <w:p w:rsidR="00AE606A" w:rsidRDefault="00AE606A" w:rsidP="00AE2BCC">
            <w:r>
              <w:rPr>
                <w:rFonts w:hint="eastAsia"/>
              </w:rPr>
              <w:t>当前学期不为空</w:t>
            </w:r>
          </w:p>
        </w:tc>
        <w:tc>
          <w:tcPr>
            <w:tcW w:w="1128" w:type="dxa"/>
          </w:tcPr>
          <w:p w:rsidR="00AE606A" w:rsidRDefault="00AE606A" w:rsidP="00AE2BCC">
            <w:r>
              <w:rPr>
                <w:rFonts w:hint="eastAsia"/>
              </w:rPr>
              <w:t>（不输入）</w:t>
            </w:r>
          </w:p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请输入当前学期</w:t>
            </w:r>
          </w:p>
          <w:p w:rsidR="00AE606A" w:rsidRDefault="00AE606A" w:rsidP="00AE2BCC"/>
        </w:tc>
        <w:tc>
          <w:tcPr>
            <w:tcW w:w="1134" w:type="dxa"/>
          </w:tcPr>
          <w:p w:rsidR="00AE606A" w:rsidRDefault="00AE606A" w:rsidP="00AE2BCC"/>
        </w:tc>
      </w:tr>
      <w:tr w:rsidR="00AE606A" w:rsidTr="00AE2BCC">
        <w:tc>
          <w:tcPr>
            <w:tcW w:w="995" w:type="dxa"/>
          </w:tcPr>
          <w:p w:rsidR="00AE606A" w:rsidRDefault="00AE606A" w:rsidP="00AE2BCC"/>
        </w:tc>
        <w:tc>
          <w:tcPr>
            <w:tcW w:w="744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/>
        </w:tc>
        <w:tc>
          <w:tcPr>
            <w:tcW w:w="1128" w:type="dxa"/>
          </w:tcPr>
          <w:p w:rsidR="00AE606A" w:rsidRDefault="00AE606A" w:rsidP="00AE2BCC">
            <w:r>
              <w:rPr>
                <w:rFonts w:hint="eastAsia"/>
              </w:rPr>
              <w:t>（输入再删掉）</w:t>
            </w:r>
          </w:p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请输入当前学期</w:t>
            </w:r>
          </w:p>
          <w:p w:rsidR="00AE606A" w:rsidRDefault="00AE606A" w:rsidP="00AE2BCC"/>
        </w:tc>
        <w:tc>
          <w:tcPr>
            <w:tcW w:w="1134" w:type="dxa"/>
          </w:tcPr>
          <w:p w:rsidR="00AE606A" w:rsidRDefault="00AE606A" w:rsidP="00AE2BCC"/>
        </w:tc>
      </w:tr>
      <w:tr w:rsidR="00AE606A" w:rsidTr="00AE2BCC">
        <w:tc>
          <w:tcPr>
            <w:tcW w:w="995" w:type="dxa"/>
          </w:tcPr>
          <w:p w:rsidR="00AE606A" w:rsidRDefault="00AE606A" w:rsidP="00AE2BCC"/>
        </w:tc>
        <w:tc>
          <w:tcPr>
            <w:tcW w:w="744" w:type="dxa"/>
          </w:tcPr>
          <w:p w:rsidR="00AE606A" w:rsidRDefault="00AE606A" w:rsidP="00AE2BCC">
            <w:r>
              <w:rPr>
                <w:rFonts w:hint="eastAsia"/>
              </w:rPr>
              <w:t>2.2</w:t>
            </w:r>
          </w:p>
        </w:tc>
        <w:tc>
          <w:tcPr>
            <w:tcW w:w="2238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>
            <w:r>
              <w:rPr>
                <w:rFonts w:hint="eastAsia"/>
              </w:rPr>
              <w:t>当前周数不为空</w:t>
            </w:r>
          </w:p>
        </w:tc>
        <w:tc>
          <w:tcPr>
            <w:tcW w:w="1128" w:type="dxa"/>
          </w:tcPr>
          <w:p w:rsidR="00AE606A" w:rsidRDefault="00AE606A" w:rsidP="00AE2BCC"/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请输入当前周数</w:t>
            </w:r>
          </w:p>
          <w:p w:rsidR="00AE606A" w:rsidRDefault="00AE606A" w:rsidP="00AE2BCC"/>
        </w:tc>
        <w:tc>
          <w:tcPr>
            <w:tcW w:w="1134" w:type="dxa"/>
          </w:tcPr>
          <w:p w:rsidR="00AE606A" w:rsidRDefault="00AE606A" w:rsidP="00AE2BCC"/>
        </w:tc>
      </w:tr>
      <w:tr w:rsidR="00AE606A" w:rsidTr="00AE2BCC">
        <w:tc>
          <w:tcPr>
            <w:tcW w:w="995" w:type="dxa"/>
          </w:tcPr>
          <w:p w:rsidR="00AE606A" w:rsidRDefault="00AE606A" w:rsidP="00AE2BCC"/>
        </w:tc>
        <w:tc>
          <w:tcPr>
            <w:tcW w:w="744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/>
        </w:tc>
        <w:tc>
          <w:tcPr>
            <w:tcW w:w="1128" w:type="dxa"/>
          </w:tcPr>
          <w:p w:rsidR="00AE606A" w:rsidRDefault="00AE606A" w:rsidP="00AE2BCC">
            <w:r>
              <w:rPr>
                <w:rFonts w:hint="eastAsia"/>
              </w:rPr>
              <w:t>（输入再删掉）</w:t>
            </w:r>
          </w:p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请输入当前周数</w:t>
            </w:r>
          </w:p>
          <w:p w:rsidR="00AE606A" w:rsidRDefault="00AE606A" w:rsidP="00AE2BCC"/>
        </w:tc>
        <w:tc>
          <w:tcPr>
            <w:tcW w:w="1134" w:type="dxa"/>
          </w:tcPr>
          <w:p w:rsidR="00AE606A" w:rsidRDefault="00AE606A" w:rsidP="00AE2BCC"/>
        </w:tc>
      </w:tr>
      <w:tr w:rsidR="00AE606A" w:rsidTr="00AE2BCC">
        <w:tc>
          <w:tcPr>
            <w:tcW w:w="995" w:type="dxa"/>
          </w:tcPr>
          <w:p w:rsidR="00AE606A" w:rsidRDefault="00AE606A" w:rsidP="00AE2BCC"/>
        </w:tc>
        <w:tc>
          <w:tcPr>
            <w:tcW w:w="744" w:type="dxa"/>
          </w:tcPr>
          <w:p w:rsidR="00AE606A" w:rsidRDefault="00AE606A" w:rsidP="00AE2BCC">
            <w:r>
              <w:rPr>
                <w:rFonts w:hint="eastAsia"/>
              </w:rPr>
              <w:t>2.3</w:t>
            </w:r>
          </w:p>
        </w:tc>
        <w:tc>
          <w:tcPr>
            <w:tcW w:w="2238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>
            <w:proofErr w:type="gramStart"/>
            <w:r>
              <w:rPr>
                <w:rFonts w:hint="eastAsia"/>
              </w:rPr>
              <w:t>上午最</w:t>
            </w:r>
            <w:proofErr w:type="gramEnd"/>
            <w:r>
              <w:rPr>
                <w:rFonts w:hint="eastAsia"/>
              </w:rPr>
              <w:t>大节数不能为空</w:t>
            </w:r>
          </w:p>
        </w:tc>
        <w:tc>
          <w:tcPr>
            <w:tcW w:w="1128" w:type="dxa"/>
          </w:tcPr>
          <w:p w:rsidR="00AE606A" w:rsidRDefault="00AE606A" w:rsidP="00AE2BCC"/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请输入</w:t>
            </w:r>
            <w:proofErr w:type="gramStart"/>
            <w:r>
              <w:rPr>
                <w:rFonts w:hint="eastAsia"/>
              </w:rPr>
              <w:t>上午最</w:t>
            </w:r>
            <w:proofErr w:type="gramEnd"/>
            <w:r>
              <w:rPr>
                <w:rFonts w:hint="eastAsia"/>
              </w:rPr>
              <w:t>大节数</w:t>
            </w:r>
          </w:p>
        </w:tc>
        <w:tc>
          <w:tcPr>
            <w:tcW w:w="1134" w:type="dxa"/>
          </w:tcPr>
          <w:p w:rsidR="00AE606A" w:rsidRDefault="00AE606A" w:rsidP="00AE2BCC"/>
        </w:tc>
      </w:tr>
      <w:tr w:rsidR="00AE606A" w:rsidTr="00AE2BCC">
        <w:tc>
          <w:tcPr>
            <w:tcW w:w="995" w:type="dxa"/>
          </w:tcPr>
          <w:p w:rsidR="00AE606A" w:rsidRDefault="00AE606A" w:rsidP="00AE2BCC"/>
        </w:tc>
        <w:tc>
          <w:tcPr>
            <w:tcW w:w="744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/>
        </w:tc>
        <w:tc>
          <w:tcPr>
            <w:tcW w:w="1128" w:type="dxa"/>
          </w:tcPr>
          <w:p w:rsidR="00AE606A" w:rsidRDefault="00AE606A" w:rsidP="00AE2BCC">
            <w:r>
              <w:rPr>
                <w:rFonts w:hint="eastAsia"/>
              </w:rPr>
              <w:t>（输入再删掉）</w:t>
            </w:r>
          </w:p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请输入</w:t>
            </w:r>
            <w:proofErr w:type="gramStart"/>
            <w:r>
              <w:rPr>
                <w:rFonts w:hint="eastAsia"/>
              </w:rPr>
              <w:t>上午最</w:t>
            </w:r>
            <w:proofErr w:type="gramEnd"/>
            <w:r>
              <w:rPr>
                <w:rFonts w:hint="eastAsia"/>
              </w:rPr>
              <w:t>大节数</w:t>
            </w:r>
          </w:p>
        </w:tc>
        <w:tc>
          <w:tcPr>
            <w:tcW w:w="1134" w:type="dxa"/>
          </w:tcPr>
          <w:p w:rsidR="00AE606A" w:rsidRDefault="00AE606A" w:rsidP="00AE2BCC"/>
        </w:tc>
      </w:tr>
      <w:tr w:rsidR="00AE606A" w:rsidTr="00AE2BCC">
        <w:tc>
          <w:tcPr>
            <w:tcW w:w="995" w:type="dxa"/>
          </w:tcPr>
          <w:p w:rsidR="00AE606A" w:rsidRDefault="00AE606A" w:rsidP="00AE2BCC"/>
        </w:tc>
        <w:tc>
          <w:tcPr>
            <w:tcW w:w="744" w:type="dxa"/>
          </w:tcPr>
          <w:p w:rsidR="00AE606A" w:rsidRDefault="00AE606A" w:rsidP="00AE2BCC">
            <w:r>
              <w:rPr>
                <w:rFonts w:hint="eastAsia"/>
              </w:rPr>
              <w:t>2.4</w:t>
            </w:r>
          </w:p>
        </w:tc>
        <w:tc>
          <w:tcPr>
            <w:tcW w:w="2238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>
            <w:r>
              <w:rPr>
                <w:rFonts w:hint="eastAsia"/>
              </w:rPr>
              <w:t>下午最大节数不能为空</w:t>
            </w:r>
          </w:p>
        </w:tc>
        <w:tc>
          <w:tcPr>
            <w:tcW w:w="1128" w:type="dxa"/>
          </w:tcPr>
          <w:p w:rsidR="00AE606A" w:rsidRDefault="00AE606A" w:rsidP="00AE2BCC"/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请输入下午最大节数</w:t>
            </w:r>
          </w:p>
          <w:p w:rsidR="00AE606A" w:rsidRDefault="00AE606A" w:rsidP="00AE2BCC"/>
        </w:tc>
        <w:tc>
          <w:tcPr>
            <w:tcW w:w="1134" w:type="dxa"/>
          </w:tcPr>
          <w:p w:rsidR="00AE606A" w:rsidRDefault="00AE606A" w:rsidP="00AE2BCC"/>
        </w:tc>
      </w:tr>
      <w:tr w:rsidR="00AE606A" w:rsidTr="00AE2BCC">
        <w:tc>
          <w:tcPr>
            <w:tcW w:w="995" w:type="dxa"/>
          </w:tcPr>
          <w:p w:rsidR="00AE606A" w:rsidRDefault="00AE606A" w:rsidP="00AE2BCC"/>
        </w:tc>
        <w:tc>
          <w:tcPr>
            <w:tcW w:w="744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/>
        </w:tc>
        <w:tc>
          <w:tcPr>
            <w:tcW w:w="1128" w:type="dxa"/>
          </w:tcPr>
          <w:p w:rsidR="00AE606A" w:rsidRDefault="00AE606A" w:rsidP="00AE2BCC">
            <w:r>
              <w:rPr>
                <w:rFonts w:hint="eastAsia"/>
              </w:rPr>
              <w:t>（输入再删掉）</w:t>
            </w:r>
          </w:p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请输入下午最大节数</w:t>
            </w:r>
          </w:p>
          <w:p w:rsidR="00AE606A" w:rsidRDefault="00AE606A" w:rsidP="00AE2BCC">
            <w:pPr>
              <w:widowControl/>
              <w:shd w:val="clear" w:color="auto" w:fill="FFFFFE"/>
              <w:spacing w:line="270" w:lineRule="atLeast"/>
              <w:jc w:val="left"/>
            </w:pPr>
          </w:p>
        </w:tc>
        <w:tc>
          <w:tcPr>
            <w:tcW w:w="1134" w:type="dxa"/>
          </w:tcPr>
          <w:p w:rsidR="00AE606A" w:rsidRDefault="00AE606A" w:rsidP="00AE2BCC">
            <w:pPr>
              <w:widowControl/>
              <w:shd w:val="clear" w:color="auto" w:fill="FFFFFE"/>
              <w:spacing w:line="270" w:lineRule="atLeast"/>
              <w:jc w:val="left"/>
            </w:pPr>
          </w:p>
        </w:tc>
      </w:tr>
      <w:tr w:rsidR="00AE606A" w:rsidTr="00AE2BCC">
        <w:tc>
          <w:tcPr>
            <w:tcW w:w="995" w:type="dxa"/>
          </w:tcPr>
          <w:p w:rsidR="00AE606A" w:rsidRDefault="00AE606A" w:rsidP="00AE2BCC"/>
        </w:tc>
        <w:tc>
          <w:tcPr>
            <w:tcW w:w="744" w:type="dxa"/>
          </w:tcPr>
          <w:p w:rsidR="00AE606A" w:rsidRDefault="00AE606A" w:rsidP="00AE2BCC">
            <w:r>
              <w:rPr>
                <w:rFonts w:hint="eastAsia"/>
              </w:rPr>
              <w:t>2.5</w:t>
            </w:r>
          </w:p>
        </w:tc>
        <w:tc>
          <w:tcPr>
            <w:tcW w:w="2238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>
            <w:r>
              <w:rPr>
                <w:rFonts w:hint="eastAsia"/>
              </w:rPr>
              <w:t>晚上最大节数不能为空</w:t>
            </w:r>
          </w:p>
        </w:tc>
        <w:tc>
          <w:tcPr>
            <w:tcW w:w="1128" w:type="dxa"/>
          </w:tcPr>
          <w:p w:rsidR="00AE606A" w:rsidRDefault="00AE606A" w:rsidP="00AE2BCC"/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请输入晚上最大节数</w:t>
            </w:r>
          </w:p>
          <w:p w:rsidR="00AE606A" w:rsidRDefault="00AE606A" w:rsidP="00AE2BCC"/>
        </w:tc>
        <w:tc>
          <w:tcPr>
            <w:tcW w:w="1134" w:type="dxa"/>
          </w:tcPr>
          <w:p w:rsidR="00AE606A" w:rsidRDefault="00AE606A" w:rsidP="00AE2BCC"/>
        </w:tc>
      </w:tr>
      <w:tr w:rsidR="00AE606A" w:rsidTr="00AE2BCC">
        <w:tc>
          <w:tcPr>
            <w:tcW w:w="995" w:type="dxa"/>
          </w:tcPr>
          <w:p w:rsidR="00AE606A" w:rsidRDefault="00AE606A" w:rsidP="00AE2BCC"/>
        </w:tc>
        <w:tc>
          <w:tcPr>
            <w:tcW w:w="744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/>
        </w:tc>
        <w:tc>
          <w:tcPr>
            <w:tcW w:w="1128" w:type="dxa"/>
          </w:tcPr>
          <w:p w:rsidR="00AE606A" w:rsidRDefault="00AE606A" w:rsidP="00AE2BCC">
            <w:r>
              <w:rPr>
                <w:rFonts w:hint="eastAsia"/>
              </w:rPr>
              <w:t>（输入再</w:t>
            </w:r>
            <w:r>
              <w:rPr>
                <w:rFonts w:hint="eastAsia"/>
              </w:rPr>
              <w:lastRenderedPageBreak/>
              <w:t>删掉）</w:t>
            </w:r>
          </w:p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lastRenderedPageBreak/>
              <w:t>请输入晚</w:t>
            </w:r>
            <w:r>
              <w:rPr>
                <w:rFonts w:hint="eastAsia"/>
              </w:rPr>
              <w:lastRenderedPageBreak/>
              <w:t>上最大节数</w:t>
            </w:r>
          </w:p>
          <w:p w:rsidR="00AE606A" w:rsidRDefault="00AE606A" w:rsidP="00AE2BCC"/>
        </w:tc>
        <w:tc>
          <w:tcPr>
            <w:tcW w:w="1134" w:type="dxa"/>
          </w:tcPr>
          <w:p w:rsidR="00AE606A" w:rsidRDefault="00AE606A" w:rsidP="00AE2BCC"/>
        </w:tc>
      </w:tr>
    </w:tbl>
    <w:p w:rsidR="00AE606A" w:rsidRPr="00AE606A" w:rsidRDefault="00AE606A" w:rsidP="00AE606A"/>
    <w:p w:rsidR="00AE606A" w:rsidRDefault="00AE606A" w:rsidP="00AE606A">
      <w:pPr>
        <w:pStyle w:val="3"/>
      </w:pPr>
      <w:r>
        <w:rPr>
          <w:rFonts w:hint="eastAsia"/>
        </w:rPr>
        <w:t>3.2.2</w:t>
      </w:r>
      <w:r>
        <w:rPr>
          <w:rFonts w:hint="eastAsia"/>
        </w:rPr>
        <w:t>集成测试结果</w:t>
      </w:r>
    </w:p>
    <w:p w:rsidR="00AE606A" w:rsidRDefault="00AE606A" w:rsidP="00AE606A">
      <w:r>
        <w:rPr>
          <w:rFonts w:hint="eastAsia"/>
        </w:rPr>
        <w:t>测试概况：</w:t>
      </w:r>
    </w:p>
    <w:p w:rsidR="00AE606A" w:rsidRDefault="00AE606A" w:rsidP="00AE606A">
      <w:pPr>
        <w:pStyle w:val="ae"/>
        <w:numPr>
          <w:ilvl w:val="3"/>
          <w:numId w:val="8"/>
        </w:numPr>
        <w:ind w:firstLineChars="0"/>
      </w:pPr>
      <w:r>
        <w:rPr>
          <w:rFonts w:hint="eastAsia"/>
        </w:rPr>
        <w:t>个人中心模块</w:t>
      </w:r>
    </w:p>
    <w:p w:rsidR="00AE606A" w:rsidRDefault="00AE606A" w:rsidP="00AE606A">
      <w:pPr>
        <w:pStyle w:val="ae"/>
        <w:numPr>
          <w:ilvl w:val="3"/>
          <w:numId w:val="8"/>
        </w:numPr>
        <w:ind w:firstLineChars="0"/>
      </w:pPr>
      <w:r>
        <w:rPr>
          <w:rFonts w:hint="eastAsia"/>
        </w:rPr>
        <w:t>设置模块</w:t>
      </w:r>
    </w:p>
    <w:p w:rsidR="00AE606A" w:rsidRDefault="00AE606A" w:rsidP="00AE606A"/>
    <w:p w:rsidR="00AE606A" w:rsidRDefault="00AE606A" w:rsidP="00AE606A">
      <w:r>
        <w:rPr>
          <w:rFonts w:hint="eastAsia"/>
        </w:rPr>
        <w:t>测试环境</w:t>
      </w:r>
      <w:r>
        <w:rPr>
          <w:rFonts w:hint="eastAsia"/>
        </w:rPr>
        <w:t xml:space="preserve"> </w:t>
      </w:r>
    </w:p>
    <w:p w:rsidR="00AE606A" w:rsidRDefault="00AE606A" w:rsidP="00AE606A">
      <w:pPr>
        <w:ind w:left="840" w:firstLine="420"/>
      </w:pPr>
      <w:r>
        <w:rPr>
          <w:rFonts w:hint="eastAsia"/>
        </w:rPr>
        <w:t>1.</w:t>
      </w:r>
      <w:r>
        <w:tab/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Web</w:t>
      </w:r>
      <w:r>
        <w:rPr>
          <w:rFonts w:hint="eastAsia"/>
        </w:rPr>
        <w:t>开放者工具</w:t>
      </w:r>
    </w:p>
    <w:p w:rsidR="00AE606A" w:rsidRDefault="00AE606A" w:rsidP="00AE606A">
      <w:pPr>
        <w:ind w:left="840" w:firstLine="420"/>
      </w:pPr>
      <w:r>
        <w:rPr>
          <w:rFonts w:hint="eastAsia"/>
        </w:rPr>
        <w:t>2.</w:t>
      </w:r>
      <w:r>
        <w:tab/>
      </w:r>
      <w:r>
        <w:rPr>
          <w:rFonts w:hint="eastAsia"/>
        </w:rPr>
        <w:t>iPhone7s plus</w:t>
      </w:r>
      <w:r>
        <w:rPr>
          <w:rFonts w:hint="eastAsia"/>
        </w:rPr>
        <w:t>、</w:t>
      </w:r>
      <w:r>
        <w:rPr>
          <w:rFonts w:hint="eastAsia"/>
        </w:rPr>
        <w:t>iPhone6</w:t>
      </w:r>
      <w:r>
        <w:rPr>
          <w:rFonts w:hint="eastAsia"/>
        </w:rPr>
        <w:t>、一加五</w:t>
      </w:r>
      <w:proofErr w:type="gramStart"/>
      <w:r>
        <w:rPr>
          <w:rFonts w:hint="eastAsia"/>
        </w:rPr>
        <w:t>的微信客户端</w:t>
      </w:r>
      <w:proofErr w:type="gramEnd"/>
    </w:p>
    <w:p w:rsidR="00AE606A" w:rsidRDefault="00AE606A" w:rsidP="00AE606A">
      <w:pPr>
        <w:ind w:left="840" w:firstLine="420"/>
      </w:pPr>
    </w:p>
    <w:p w:rsidR="009E3364" w:rsidRDefault="009E3364" w:rsidP="009E3364">
      <w:r>
        <w:rPr>
          <w:rFonts w:hint="eastAsia"/>
        </w:rPr>
        <w:t>测试用例分析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E3364" w:rsidTr="00B1086E">
        <w:tc>
          <w:tcPr>
            <w:tcW w:w="2840" w:type="dxa"/>
          </w:tcPr>
          <w:p w:rsidR="009E3364" w:rsidRDefault="009E3364" w:rsidP="00B1086E">
            <w:r>
              <w:rPr>
                <w:rFonts w:hint="eastAsia"/>
              </w:rPr>
              <w:t>序号</w:t>
            </w:r>
          </w:p>
        </w:tc>
        <w:tc>
          <w:tcPr>
            <w:tcW w:w="2841" w:type="dxa"/>
          </w:tcPr>
          <w:p w:rsidR="009E3364" w:rsidRDefault="009E3364" w:rsidP="00B1086E">
            <w:r>
              <w:rPr>
                <w:rFonts w:hint="eastAsia"/>
              </w:rPr>
              <w:t>发现缺陷的用例编号</w:t>
            </w:r>
          </w:p>
        </w:tc>
        <w:tc>
          <w:tcPr>
            <w:tcW w:w="2841" w:type="dxa"/>
          </w:tcPr>
          <w:p w:rsidR="009E3364" w:rsidRDefault="009E3364" w:rsidP="00B1086E">
            <w:r>
              <w:rPr>
                <w:rFonts w:hint="eastAsia"/>
              </w:rPr>
              <w:t>缺陷个数</w:t>
            </w:r>
          </w:p>
        </w:tc>
      </w:tr>
      <w:tr w:rsidR="009E3364" w:rsidTr="00B1086E">
        <w:tc>
          <w:tcPr>
            <w:tcW w:w="2840" w:type="dxa"/>
          </w:tcPr>
          <w:p w:rsidR="009E3364" w:rsidRDefault="009E3364" w:rsidP="00B1086E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9E3364" w:rsidRDefault="009E3364" w:rsidP="00B1086E">
            <w:r>
              <w:t>1.1</w:t>
            </w:r>
            <w:r>
              <w:t>、</w:t>
            </w:r>
            <w:r>
              <w:t>1.2</w:t>
            </w:r>
          </w:p>
        </w:tc>
        <w:tc>
          <w:tcPr>
            <w:tcW w:w="2841" w:type="dxa"/>
          </w:tcPr>
          <w:p w:rsidR="009E3364" w:rsidRDefault="009E3364" w:rsidP="00B1086E">
            <w:r>
              <w:t>2</w:t>
            </w:r>
          </w:p>
        </w:tc>
      </w:tr>
      <w:tr w:rsidR="009E3364" w:rsidTr="00B1086E">
        <w:tc>
          <w:tcPr>
            <w:tcW w:w="2840" w:type="dxa"/>
          </w:tcPr>
          <w:p w:rsidR="009E3364" w:rsidRDefault="009E3364" w:rsidP="00B1086E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9E3364" w:rsidRDefault="009E3364" w:rsidP="00B1086E"/>
        </w:tc>
        <w:tc>
          <w:tcPr>
            <w:tcW w:w="2841" w:type="dxa"/>
          </w:tcPr>
          <w:p w:rsidR="009E3364" w:rsidRDefault="009E3364" w:rsidP="00B1086E">
            <w:r>
              <w:rPr>
                <w:rFonts w:hint="eastAsia"/>
              </w:rPr>
              <w:t>0</w:t>
            </w:r>
          </w:p>
        </w:tc>
      </w:tr>
    </w:tbl>
    <w:p w:rsidR="00AE606A" w:rsidRDefault="00AE606A" w:rsidP="00AE606A">
      <w:bookmarkStart w:id="24" w:name="_GoBack"/>
      <w:bookmarkEnd w:id="24"/>
    </w:p>
    <w:p w:rsidR="009E3364" w:rsidRDefault="009E3364" w:rsidP="009E3364">
      <w:r>
        <w:rPr>
          <w:rFonts w:hint="eastAsia"/>
        </w:rPr>
        <w:t>缺陷清单</w:t>
      </w:r>
    </w:p>
    <w:tbl>
      <w:tblPr>
        <w:tblStyle w:val="ad"/>
        <w:tblW w:w="7101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9E3364" w:rsidTr="00B1086E">
        <w:tc>
          <w:tcPr>
            <w:tcW w:w="1420" w:type="dxa"/>
          </w:tcPr>
          <w:p w:rsidR="009E3364" w:rsidRDefault="009E3364" w:rsidP="00B1086E">
            <w:r>
              <w:rPr>
                <w:rFonts w:hint="eastAsia"/>
              </w:rPr>
              <w:t>缺陷序号</w:t>
            </w:r>
          </w:p>
        </w:tc>
        <w:tc>
          <w:tcPr>
            <w:tcW w:w="1420" w:type="dxa"/>
          </w:tcPr>
          <w:p w:rsidR="009E3364" w:rsidRDefault="009E3364" w:rsidP="00B1086E">
            <w:r>
              <w:rPr>
                <w:rFonts w:hint="eastAsia"/>
              </w:rPr>
              <w:t>问题描述</w:t>
            </w:r>
          </w:p>
        </w:tc>
        <w:tc>
          <w:tcPr>
            <w:tcW w:w="1420" w:type="dxa"/>
          </w:tcPr>
          <w:p w:rsidR="009E3364" w:rsidRDefault="009E3364" w:rsidP="00B1086E">
            <w:r>
              <w:rPr>
                <w:rFonts w:hint="eastAsia"/>
              </w:rPr>
              <w:t>问题级别</w:t>
            </w:r>
          </w:p>
        </w:tc>
        <w:tc>
          <w:tcPr>
            <w:tcW w:w="1420" w:type="dxa"/>
          </w:tcPr>
          <w:p w:rsidR="009E3364" w:rsidRDefault="009E3364" w:rsidP="00B1086E">
            <w:r>
              <w:rPr>
                <w:rFonts w:hint="eastAsia"/>
              </w:rPr>
              <w:t>问题类型</w:t>
            </w:r>
          </w:p>
        </w:tc>
        <w:tc>
          <w:tcPr>
            <w:tcW w:w="1421" w:type="dxa"/>
          </w:tcPr>
          <w:p w:rsidR="009E3364" w:rsidRDefault="009E3364" w:rsidP="00B1086E">
            <w:r>
              <w:rPr>
                <w:rFonts w:hint="eastAsia"/>
              </w:rPr>
              <w:t>问题解决状态</w:t>
            </w:r>
          </w:p>
        </w:tc>
      </w:tr>
      <w:tr w:rsidR="009E3364" w:rsidTr="00B1086E">
        <w:tc>
          <w:tcPr>
            <w:tcW w:w="1420" w:type="dxa"/>
          </w:tcPr>
          <w:p w:rsidR="009E3364" w:rsidRDefault="009E3364" w:rsidP="00B1086E">
            <w:r>
              <w:rPr>
                <w:rFonts w:hint="eastAsia"/>
              </w:rPr>
              <w:t>1.1</w:t>
            </w:r>
          </w:p>
        </w:tc>
        <w:tc>
          <w:tcPr>
            <w:tcW w:w="1420" w:type="dxa"/>
          </w:tcPr>
          <w:p w:rsidR="009E3364" w:rsidRDefault="009E3364" w:rsidP="00B1086E">
            <w:r>
              <w:rPr>
                <w:rFonts w:hint="eastAsia"/>
              </w:rPr>
              <w:t>无法修改单一选项内容</w:t>
            </w:r>
          </w:p>
        </w:tc>
        <w:tc>
          <w:tcPr>
            <w:tcW w:w="1420" w:type="dxa"/>
          </w:tcPr>
          <w:p w:rsidR="009E3364" w:rsidRDefault="009E3364" w:rsidP="00B1086E">
            <w:r>
              <w:rPr>
                <w:rFonts w:hint="eastAsia"/>
              </w:rPr>
              <w:t>严重</w:t>
            </w:r>
          </w:p>
        </w:tc>
        <w:tc>
          <w:tcPr>
            <w:tcW w:w="1420" w:type="dxa"/>
          </w:tcPr>
          <w:p w:rsidR="009E3364" w:rsidRDefault="009E3364" w:rsidP="00B1086E">
            <w:r>
              <w:rPr>
                <w:rFonts w:hint="eastAsia"/>
              </w:rPr>
              <w:t>设计缺陷</w:t>
            </w:r>
          </w:p>
        </w:tc>
        <w:tc>
          <w:tcPr>
            <w:tcW w:w="1421" w:type="dxa"/>
          </w:tcPr>
          <w:p w:rsidR="009E3364" w:rsidRDefault="009E3364" w:rsidP="00B1086E">
            <w:r>
              <w:rPr>
                <w:rFonts w:hint="eastAsia"/>
              </w:rPr>
              <w:t>未解决</w:t>
            </w:r>
          </w:p>
        </w:tc>
      </w:tr>
      <w:tr w:rsidR="009E3364" w:rsidTr="00B1086E">
        <w:tc>
          <w:tcPr>
            <w:tcW w:w="1420" w:type="dxa"/>
          </w:tcPr>
          <w:p w:rsidR="009E3364" w:rsidRDefault="009E3364" w:rsidP="00B1086E">
            <w:r>
              <w:rPr>
                <w:rFonts w:hint="eastAsia"/>
              </w:rPr>
              <w:t>1.2</w:t>
            </w:r>
          </w:p>
        </w:tc>
        <w:tc>
          <w:tcPr>
            <w:tcW w:w="1420" w:type="dxa"/>
          </w:tcPr>
          <w:p w:rsidR="009E3364" w:rsidRDefault="009E3364" w:rsidP="00B1086E">
            <w:r>
              <w:rPr>
                <w:rFonts w:hint="eastAsia"/>
              </w:rPr>
              <w:t>性别栏可以输入除男女外的信息</w:t>
            </w:r>
          </w:p>
        </w:tc>
        <w:tc>
          <w:tcPr>
            <w:tcW w:w="1420" w:type="dxa"/>
          </w:tcPr>
          <w:p w:rsidR="009E3364" w:rsidRDefault="009E3364" w:rsidP="00B1086E">
            <w:r>
              <w:rPr>
                <w:rFonts w:hint="eastAsia"/>
              </w:rPr>
              <w:t>轻微</w:t>
            </w:r>
          </w:p>
        </w:tc>
        <w:tc>
          <w:tcPr>
            <w:tcW w:w="1420" w:type="dxa"/>
          </w:tcPr>
          <w:p w:rsidR="009E3364" w:rsidRDefault="009E3364" w:rsidP="00B1086E">
            <w:r>
              <w:rPr>
                <w:rFonts w:hint="eastAsia"/>
              </w:rPr>
              <w:t>考虑不周</w:t>
            </w:r>
          </w:p>
        </w:tc>
        <w:tc>
          <w:tcPr>
            <w:tcW w:w="1421" w:type="dxa"/>
          </w:tcPr>
          <w:p w:rsidR="009E3364" w:rsidRDefault="009E3364" w:rsidP="00B1086E">
            <w:r>
              <w:rPr>
                <w:rFonts w:hint="eastAsia"/>
              </w:rPr>
              <w:t>未解决</w:t>
            </w:r>
          </w:p>
        </w:tc>
      </w:tr>
    </w:tbl>
    <w:p w:rsidR="009E3364" w:rsidRDefault="009E3364" w:rsidP="009E3364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9E3364" w:rsidRDefault="009E3364" w:rsidP="009E3364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9E3364" w:rsidRDefault="009E3364" w:rsidP="009E3364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E606A" w:rsidRDefault="00AE606A" w:rsidP="00AE606A"/>
    <w:p w:rsidR="00AE606A" w:rsidRDefault="00AE606A" w:rsidP="00AE606A">
      <w:r>
        <w:rPr>
          <w:rFonts w:hint="eastAsia"/>
        </w:rPr>
        <w:t>设置课表格式：</w:t>
      </w:r>
    </w:p>
    <w:p w:rsidR="00AE606A" w:rsidRDefault="00AE606A" w:rsidP="00AE606A">
      <w:r>
        <w:rPr>
          <w:noProof/>
        </w:rPr>
        <w:lastRenderedPageBreak/>
        <w:drawing>
          <wp:inline distT="0" distB="0" distL="0" distR="0" wp14:anchorId="7A186451" wp14:editId="14CD65B9">
            <wp:extent cx="3020400" cy="5369600"/>
            <wp:effectExtent l="0" t="0" r="8890" b="2540"/>
            <wp:docPr id="18" name="图片 18" descr="C:\Users\HP\AppData\Local\Temp\WeChat Files\158072137083181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AppData\Local\Temp\WeChat Files\15807213708318184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400" cy="53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6A" w:rsidRDefault="00AE606A" w:rsidP="00AE606A"/>
    <w:p w:rsidR="00AE606A" w:rsidRDefault="00AE606A" w:rsidP="00AE606A">
      <w:r>
        <w:rPr>
          <w:rFonts w:hint="eastAsia"/>
        </w:rPr>
        <w:t>设置上课时间：</w:t>
      </w:r>
    </w:p>
    <w:p w:rsidR="00AE606A" w:rsidRDefault="00AE606A" w:rsidP="00AE606A"/>
    <w:p w:rsidR="00AE606A" w:rsidRDefault="00AE606A" w:rsidP="00AE606A">
      <w:r>
        <w:rPr>
          <w:noProof/>
        </w:rPr>
        <w:lastRenderedPageBreak/>
        <w:drawing>
          <wp:inline distT="0" distB="0" distL="0" distR="0" wp14:anchorId="26C42C12" wp14:editId="4EDB7B6A">
            <wp:extent cx="3020400" cy="5369600"/>
            <wp:effectExtent l="0" t="0" r="8890" b="2540"/>
            <wp:docPr id="26" name="图片 26" descr="C:\Users\HP\AppData\Local\Temp\WeChat Files\3086170564250925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P\AppData\Local\Temp\WeChat Files\30861705642509254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400" cy="53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6A" w:rsidRDefault="00AE606A" w:rsidP="00AE606A">
      <w:r>
        <w:rPr>
          <w:rFonts w:hint="eastAsia"/>
        </w:rPr>
        <w:t>下午最大节数为空：</w:t>
      </w:r>
    </w:p>
    <w:p w:rsidR="00AE606A" w:rsidRDefault="00AE606A" w:rsidP="00AE606A"/>
    <w:p w:rsidR="00AE606A" w:rsidRDefault="00AE606A" w:rsidP="00AE606A">
      <w:r>
        <w:rPr>
          <w:noProof/>
        </w:rPr>
        <w:lastRenderedPageBreak/>
        <w:drawing>
          <wp:inline distT="0" distB="0" distL="0" distR="0" wp14:anchorId="551A7948" wp14:editId="73ABAEF2">
            <wp:extent cx="3020400" cy="5369600"/>
            <wp:effectExtent l="0" t="0" r="8890" b="2540"/>
            <wp:docPr id="25" name="图片 25" descr="C:\Users\HP\AppData\Local\Temp\WeChat Files\6811611684874182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AppData\Local\Temp\WeChat Files\681161168487418263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400" cy="53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6A" w:rsidRDefault="00AE606A" w:rsidP="00AE606A"/>
    <w:p w:rsidR="00AE606A" w:rsidRDefault="00AE606A" w:rsidP="00AE606A">
      <w:r>
        <w:rPr>
          <w:rFonts w:hint="eastAsia"/>
        </w:rPr>
        <w:t>当前学期为空：</w:t>
      </w:r>
    </w:p>
    <w:p w:rsidR="00AE606A" w:rsidRDefault="00AE606A" w:rsidP="00AE606A"/>
    <w:p w:rsidR="00AE606A" w:rsidRDefault="00AE606A" w:rsidP="00AE606A">
      <w:r>
        <w:rPr>
          <w:noProof/>
        </w:rPr>
        <w:lastRenderedPageBreak/>
        <w:drawing>
          <wp:inline distT="0" distB="0" distL="0" distR="0" wp14:anchorId="1C637A6B" wp14:editId="2F5C2221">
            <wp:extent cx="3020400" cy="5369600"/>
            <wp:effectExtent l="0" t="0" r="8890" b="2540"/>
            <wp:docPr id="23" name="图片 23" descr="C:\Users\HP\AppData\Local\Temp\WeChat Files\331953968931460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AppData\Local\Temp\WeChat Files\331953968931460279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400" cy="53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6A" w:rsidRDefault="00AE606A" w:rsidP="00AE606A"/>
    <w:p w:rsidR="00AE606A" w:rsidRDefault="00AE606A" w:rsidP="00AE606A">
      <w:r>
        <w:rPr>
          <w:rFonts w:hint="eastAsia"/>
        </w:rPr>
        <w:t>当前周数为空：</w:t>
      </w:r>
    </w:p>
    <w:p w:rsidR="00AE606A" w:rsidRDefault="00AE606A" w:rsidP="00AE606A"/>
    <w:p w:rsidR="00AE606A" w:rsidRDefault="00AE606A" w:rsidP="00AE606A">
      <w:r>
        <w:rPr>
          <w:noProof/>
        </w:rPr>
        <w:lastRenderedPageBreak/>
        <w:drawing>
          <wp:inline distT="0" distB="0" distL="0" distR="0" wp14:anchorId="7C961BDC" wp14:editId="25B7B8E4">
            <wp:extent cx="3020400" cy="5369600"/>
            <wp:effectExtent l="0" t="0" r="8890" b="2540"/>
            <wp:docPr id="24" name="图片 24" descr="C:\Users\HP\AppData\Local\Temp\WeChat Files\686099841608668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AppData\Local\Temp\WeChat Files\686099841608668714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400" cy="53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6A" w:rsidRDefault="00AE606A" w:rsidP="00AE606A"/>
    <w:p w:rsidR="00AE606A" w:rsidRDefault="00AE606A" w:rsidP="00AE606A">
      <w:r>
        <w:rPr>
          <w:rFonts w:hint="eastAsia"/>
        </w:rPr>
        <w:t>个人性别为空：</w:t>
      </w:r>
    </w:p>
    <w:p w:rsidR="00AE606A" w:rsidRDefault="00AE606A" w:rsidP="00AE606A"/>
    <w:p w:rsidR="00AE606A" w:rsidRDefault="00AE606A" w:rsidP="00AE606A"/>
    <w:p w:rsidR="00AE606A" w:rsidRDefault="00AE606A" w:rsidP="00AE606A">
      <w:r>
        <w:rPr>
          <w:noProof/>
        </w:rPr>
        <w:lastRenderedPageBreak/>
        <w:drawing>
          <wp:inline distT="0" distB="0" distL="0" distR="0" wp14:anchorId="143CC0F2" wp14:editId="79C2CDA4">
            <wp:extent cx="3020400" cy="5369600"/>
            <wp:effectExtent l="0" t="0" r="8890" b="2540"/>
            <wp:docPr id="17" name="图片 17" descr="C:\Users\HP\AppData\Local\Temp\WeChat Files\26874678033134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Local\Temp\WeChat Files\26874678033134544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400" cy="53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6A" w:rsidRPr="00AE606A" w:rsidRDefault="00AE606A" w:rsidP="00AE606A"/>
    <w:p w:rsidR="00AE606A" w:rsidRDefault="00AE606A" w:rsidP="00AE606A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测试三</w:t>
      </w:r>
      <w:r>
        <w:rPr>
          <w:rFonts w:hint="eastAsia"/>
        </w:rPr>
        <w:t xml:space="preserve"> </w:t>
      </w:r>
      <w:r>
        <w:rPr>
          <w:rFonts w:hint="eastAsia"/>
        </w:rPr>
        <w:t>（胡锦波）</w:t>
      </w:r>
    </w:p>
    <w:p w:rsidR="00AE606A" w:rsidRPr="00AE606A" w:rsidRDefault="00AE606A" w:rsidP="00AE606A"/>
    <w:p w:rsidR="00AE606A" w:rsidRDefault="00AE606A" w:rsidP="00AE606A">
      <w:pPr>
        <w:pStyle w:val="3"/>
      </w:pPr>
      <w:r>
        <w:rPr>
          <w:rFonts w:hint="eastAsia"/>
        </w:rPr>
        <w:t>3.3.1</w:t>
      </w:r>
      <w:r>
        <w:rPr>
          <w:rFonts w:hint="eastAsia"/>
        </w:rPr>
        <w:t>单元测试结果</w:t>
      </w:r>
    </w:p>
    <w:tbl>
      <w:tblPr>
        <w:tblStyle w:val="ad"/>
        <w:tblW w:w="961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95"/>
        <w:gridCol w:w="744"/>
        <w:gridCol w:w="2238"/>
        <w:gridCol w:w="2238"/>
        <w:gridCol w:w="1128"/>
        <w:gridCol w:w="1134"/>
        <w:gridCol w:w="1134"/>
      </w:tblGrid>
      <w:tr w:rsidR="00AE606A" w:rsidTr="00AE2BCC">
        <w:trPr>
          <w:trHeight w:val="852"/>
        </w:trPr>
        <w:tc>
          <w:tcPr>
            <w:tcW w:w="995" w:type="dxa"/>
          </w:tcPr>
          <w:p w:rsidR="00AE606A" w:rsidRDefault="00AE606A" w:rsidP="00AE2BCC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测试模块</w:t>
            </w:r>
          </w:p>
        </w:tc>
        <w:tc>
          <w:tcPr>
            <w:tcW w:w="744" w:type="dxa"/>
            <w:vAlign w:val="center"/>
          </w:tcPr>
          <w:p w:rsidR="00AE606A" w:rsidRDefault="00AE606A" w:rsidP="00AE2BCC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测试编号</w:t>
            </w:r>
          </w:p>
        </w:tc>
        <w:tc>
          <w:tcPr>
            <w:tcW w:w="2238" w:type="dxa"/>
            <w:vAlign w:val="center"/>
          </w:tcPr>
          <w:p w:rsidR="00AE606A" w:rsidRDefault="00AE606A" w:rsidP="00AE2BC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数据规则</w:t>
            </w:r>
          </w:p>
        </w:tc>
        <w:tc>
          <w:tcPr>
            <w:tcW w:w="2238" w:type="dxa"/>
          </w:tcPr>
          <w:p w:rsidR="00AE606A" w:rsidRDefault="00AE606A" w:rsidP="00AE2B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考察</w:t>
            </w:r>
            <w:r>
              <w:rPr>
                <w:color w:val="000000"/>
                <w:sz w:val="22"/>
              </w:rPr>
              <w:t>规则</w:t>
            </w:r>
          </w:p>
        </w:tc>
        <w:tc>
          <w:tcPr>
            <w:tcW w:w="1128" w:type="dxa"/>
            <w:vAlign w:val="center"/>
          </w:tcPr>
          <w:p w:rsidR="00AE606A" w:rsidRDefault="00AE606A" w:rsidP="00AE2BC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输入数据</w:t>
            </w:r>
          </w:p>
        </w:tc>
        <w:tc>
          <w:tcPr>
            <w:tcW w:w="1134" w:type="dxa"/>
            <w:vAlign w:val="center"/>
          </w:tcPr>
          <w:p w:rsidR="00AE606A" w:rsidRDefault="00AE606A" w:rsidP="00AE2BC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期望输出</w:t>
            </w:r>
          </w:p>
        </w:tc>
        <w:tc>
          <w:tcPr>
            <w:tcW w:w="1134" w:type="dxa"/>
            <w:vAlign w:val="center"/>
          </w:tcPr>
          <w:p w:rsidR="00AE606A" w:rsidRDefault="00AE606A" w:rsidP="00AE2BC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实际输出</w:t>
            </w:r>
          </w:p>
        </w:tc>
      </w:tr>
      <w:tr w:rsidR="00AE606A" w:rsidTr="00AE2BCC">
        <w:tc>
          <w:tcPr>
            <w:tcW w:w="995" w:type="dxa"/>
          </w:tcPr>
          <w:p w:rsidR="00AE606A" w:rsidRDefault="00AE606A" w:rsidP="00AE2BCC">
            <w:r>
              <w:rPr>
                <w:rFonts w:hint="eastAsia"/>
              </w:rPr>
              <w:t>登录</w:t>
            </w:r>
            <w:r>
              <w:t>模块</w:t>
            </w:r>
          </w:p>
        </w:tc>
        <w:tc>
          <w:tcPr>
            <w:tcW w:w="744" w:type="dxa"/>
          </w:tcPr>
          <w:p w:rsidR="00AE606A" w:rsidRDefault="00AE606A" w:rsidP="00AE2BCC">
            <w:r>
              <w:t>1.1</w:t>
            </w:r>
          </w:p>
        </w:tc>
        <w:tc>
          <w:tcPr>
            <w:tcW w:w="2238" w:type="dxa"/>
          </w:tcPr>
          <w:p w:rsidR="00AE606A" w:rsidRDefault="00AE606A" w:rsidP="00AE2BCC">
            <w:r>
              <w:t>1</w:t>
            </w:r>
            <w:r>
              <w:rPr>
                <w:rFonts w:hint="eastAsia"/>
              </w:rPr>
              <w:t>．账号不为空</w:t>
            </w:r>
          </w:p>
          <w:p w:rsidR="00AE606A" w:rsidRDefault="00AE606A" w:rsidP="00AE2BC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．密码不为空</w:t>
            </w:r>
          </w:p>
          <w:p w:rsidR="00AE606A" w:rsidRDefault="00AE606A" w:rsidP="00AE2BC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．账号长度为八位</w:t>
            </w:r>
          </w:p>
          <w:p w:rsidR="00AE606A" w:rsidRDefault="00AE606A" w:rsidP="00AE2BC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 w:rsidRPr="003058D8">
              <w:rPr>
                <w:rFonts w:hint="eastAsia"/>
              </w:rPr>
              <w:t>学号不为除数字外</w:t>
            </w:r>
            <w:r w:rsidRPr="003058D8">
              <w:rPr>
                <w:rFonts w:hint="eastAsia"/>
              </w:rPr>
              <w:lastRenderedPageBreak/>
              <w:t>内容</w:t>
            </w:r>
          </w:p>
        </w:tc>
        <w:tc>
          <w:tcPr>
            <w:tcW w:w="2238" w:type="dxa"/>
          </w:tcPr>
          <w:p w:rsidR="00AE606A" w:rsidRDefault="00AE606A" w:rsidP="00AE2BCC">
            <w:r>
              <w:rPr>
                <w:rFonts w:hint="eastAsia"/>
              </w:rPr>
              <w:lastRenderedPageBreak/>
              <w:t>账号</w:t>
            </w:r>
            <w:r>
              <w:t>不能为空</w:t>
            </w:r>
          </w:p>
        </w:tc>
        <w:tc>
          <w:tcPr>
            <w:tcW w:w="1128" w:type="dxa"/>
          </w:tcPr>
          <w:p w:rsidR="00AE606A" w:rsidRDefault="00AE606A" w:rsidP="00AE2BCC">
            <w:r>
              <w:rPr>
                <w:rFonts w:hint="eastAsia"/>
              </w:rPr>
              <w:t>（输入为空）</w:t>
            </w:r>
          </w:p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登陆按钮无法点击</w:t>
            </w:r>
          </w:p>
          <w:p w:rsidR="00AE606A" w:rsidRDefault="00AE606A" w:rsidP="00AE2BCC"/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登陆按钮无法点击</w:t>
            </w:r>
          </w:p>
          <w:p w:rsidR="00AE606A" w:rsidRDefault="00AE606A" w:rsidP="00AE2BCC"/>
        </w:tc>
      </w:tr>
      <w:tr w:rsidR="00AE606A" w:rsidTr="00AE2BCC">
        <w:tc>
          <w:tcPr>
            <w:tcW w:w="995" w:type="dxa"/>
          </w:tcPr>
          <w:p w:rsidR="00AE606A" w:rsidRDefault="00AE606A" w:rsidP="00AE2BCC"/>
        </w:tc>
        <w:tc>
          <w:tcPr>
            <w:tcW w:w="744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/>
        </w:tc>
        <w:tc>
          <w:tcPr>
            <w:tcW w:w="1128" w:type="dxa"/>
          </w:tcPr>
          <w:p w:rsidR="00AE606A" w:rsidRDefault="00AE606A" w:rsidP="00AE2BCC">
            <w:r>
              <w:rPr>
                <w:rFonts w:hint="eastAsia"/>
              </w:rPr>
              <w:t>（输入再删掉）</w:t>
            </w:r>
          </w:p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登陆按钮无法点击</w:t>
            </w:r>
          </w:p>
          <w:p w:rsidR="00AE606A" w:rsidRDefault="00AE606A" w:rsidP="00AE2BCC"/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登陆按钮无法点击</w:t>
            </w:r>
          </w:p>
          <w:p w:rsidR="00AE606A" w:rsidRDefault="00AE606A" w:rsidP="00AE2BCC"/>
        </w:tc>
      </w:tr>
      <w:tr w:rsidR="00AE606A" w:rsidTr="00AE2BCC">
        <w:tc>
          <w:tcPr>
            <w:tcW w:w="995" w:type="dxa"/>
          </w:tcPr>
          <w:p w:rsidR="00AE606A" w:rsidRDefault="00AE606A" w:rsidP="00AE2BCC"/>
        </w:tc>
        <w:tc>
          <w:tcPr>
            <w:tcW w:w="744" w:type="dxa"/>
          </w:tcPr>
          <w:p w:rsidR="00AE606A" w:rsidRDefault="00AE606A" w:rsidP="00AE2BCC">
            <w:r>
              <w:rPr>
                <w:rFonts w:hint="eastAsia"/>
              </w:rPr>
              <w:t>1.2</w:t>
            </w:r>
          </w:p>
        </w:tc>
        <w:tc>
          <w:tcPr>
            <w:tcW w:w="2238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>
            <w:r>
              <w:rPr>
                <w:rFonts w:hint="eastAsia"/>
              </w:rPr>
              <w:t>密码不能为空</w:t>
            </w:r>
          </w:p>
        </w:tc>
        <w:tc>
          <w:tcPr>
            <w:tcW w:w="1128" w:type="dxa"/>
          </w:tcPr>
          <w:p w:rsidR="00AE606A" w:rsidRDefault="00AE606A" w:rsidP="00AE2BCC">
            <w:r>
              <w:rPr>
                <w:rFonts w:hint="eastAsia"/>
              </w:rPr>
              <w:t>（输入为空）</w:t>
            </w:r>
          </w:p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登陆按钮无法点击</w:t>
            </w:r>
          </w:p>
          <w:p w:rsidR="00AE606A" w:rsidRDefault="00AE606A" w:rsidP="00AE2BCC"/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登陆按钮无法点击</w:t>
            </w:r>
          </w:p>
          <w:p w:rsidR="00AE606A" w:rsidRDefault="00AE606A" w:rsidP="00AE2BCC"/>
        </w:tc>
      </w:tr>
      <w:tr w:rsidR="00AE606A" w:rsidTr="00AE2BCC">
        <w:tc>
          <w:tcPr>
            <w:tcW w:w="995" w:type="dxa"/>
          </w:tcPr>
          <w:p w:rsidR="00AE606A" w:rsidRDefault="00AE606A" w:rsidP="00AE2BCC"/>
        </w:tc>
        <w:tc>
          <w:tcPr>
            <w:tcW w:w="744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/>
        </w:tc>
        <w:tc>
          <w:tcPr>
            <w:tcW w:w="1128" w:type="dxa"/>
          </w:tcPr>
          <w:p w:rsidR="00AE606A" w:rsidRDefault="00AE606A" w:rsidP="00AE2BCC">
            <w:r>
              <w:rPr>
                <w:rFonts w:hint="eastAsia"/>
              </w:rPr>
              <w:t>（输入再删掉）</w:t>
            </w:r>
          </w:p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登陆按钮无法点击</w:t>
            </w:r>
          </w:p>
          <w:p w:rsidR="00AE606A" w:rsidRDefault="00AE606A" w:rsidP="00AE2BCC"/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登陆按钮无法点击</w:t>
            </w:r>
          </w:p>
          <w:p w:rsidR="00AE606A" w:rsidRDefault="00AE606A" w:rsidP="00AE2BCC"/>
        </w:tc>
      </w:tr>
      <w:tr w:rsidR="00AE606A" w:rsidTr="00AE2BCC">
        <w:tc>
          <w:tcPr>
            <w:tcW w:w="995" w:type="dxa"/>
          </w:tcPr>
          <w:p w:rsidR="00AE606A" w:rsidRDefault="00AE606A" w:rsidP="00AE2BCC"/>
        </w:tc>
        <w:tc>
          <w:tcPr>
            <w:tcW w:w="744" w:type="dxa"/>
          </w:tcPr>
          <w:p w:rsidR="00AE606A" w:rsidRDefault="00AE606A" w:rsidP="00AE2BCC">
            <w:r>
              <w:rPr>
                <w:rFonts w:hint="eastAsia"/>
              </w:rPr>
              <w:t>1.3</w:t>
            </w:r>
          </w:p>
        </w:tc>
        <w:tc>
          <w:tcPr>
            <w:tcW w:w="2238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>
            <w:r>
              <w:rPr>
                <w:rFonts w:hint="eastAsia"/>
              </w:rPr>
              <w:t>账号长度为八位</w:t>
            </w:r>
          </w:p>
        </w:tc>
        <w:tc>
          <w:tcPr>
            <w:tcW w:w="1128" w:type="dxa"/>
          </w:tcPr>
          <w:p w:rsidR="00AE606A" w:rsidRDefault="00AE606A" w:rsidP="00AE2BCC">
            <w:r>
              <w:rPr>
                <w:rFonts w:hint="eastAsia"/>
              </w:rPr>
              <w:t>（输入除八位的其他</w:t>
            </w:r>
            <w:proofErr w:type="gramStart"/>
            <w:r>
              <w:rPr>
                <w:rFonts w:hint="eastAsia"/>
              </w:rPr>
              <w:t>位数字</w:t>
            </w:r>
            <w:proofErr w:type="gramEnd"/>
            <w:r>
              <w:rPr>
                <w:rFonts w:hint="eastAsia"/>
              </w:rPr>
              <w:t>并输入密码）</w:t>
            </w:r>
          </w:p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登陆按钮无法点击</w:t>
            </w:r>
          </w:p>
          <w:p w:rsidR="00AE606A" w:rsidRDefault="00AE606A" w:rsidP="00AE2BCC"/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登陆按钮无法点击</w:t>
            </w:r>
          </w:p>
          <w:p w:rsidR="00AE606A" w:rsidRDefault="00AE606A" w:rsidP="00AE2BCC"/>
        </w:tc>
      </w:tr>
      <w:tr w:rsidR="00AE606A" w:rsidTr="00AE2BCC">
        <w:tc>
          <w:tcPr>
            <w:tcW w:w="995" w:type="dxa"/>
          </w:tcPr>
          <w:p w:rsidR="00AE606A" w:rsidRDefault="00AE606A" w:rsidP="00AE2BCC"/>
        </w:tc>
        <w:tc>
          <w:tcPr>
            <w:tcW w:w="744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/>
        </w:tc>
        <w:tc>
          <w:tcPr>
            <w:tcW w:w="1128" w:type="dxa"/>
          </w:tcPr>
          <w:p w:rsidR="00AE606A" w:rsidRDefault="00AE606A" w:rsidP="00AE2BCC"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输入八</w:t>
            </w:r>
            <w:proofErr w:type="gramEnd"/>
            <w:r>
              <w:rPr>
                <w:rFonts w:hint="eastAsia"/>
              </w:rPr>
              <w:t>位数字号并输入密码）</w:t>
            </w:r>
          </w:p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登陆按钮可点击</w:t>
            </w:r>
          </w:p>
          <w:p w:rsidR="00AE606A" w:rsidRDefault="00AE606A" w:rsidP="00AE2BCC"/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登陆按钮可点击</w:t>
            </w:r>
          </w:p>
          <w:p w:rsidR="00AE606A" w:rsidRDefault="00AE606A" w:rsidP="00AE2BCC"/>
        </w:tc>
      </w:tr>
      <w:tr w:rsidR="00AE606A" w:rsidTr="00AE2BCC">
        <w:trPr>
          <w:trHeight w:val="1441"/>
        </w:trPr>
        <w:tc>
          <w:tcPr>
            <w:tcW w:w="995" w:type="dxa"/>
          </w:tcPr>
          <w:p w:rsidR="00AE606A" w:rsidRDefault="00AE606A" w:rsidP="00AE2BCC"/>
        </w:tc>
        <w:tc>
          <w:tcPr>
            <w:tcW w:w="744" w:type="dxa"/>
          </w:tcPr>
          <w:p w:rsidR="00AE606A" w:rsidRDefault="00AE606A" w:rsidP="00AE2BCC">
            <w:r>
              <w:rPr>
                <w:rFonts w:hint="eastAsia"/>
              </w:rPr>
              <w:t>1.4</w:t>
            </w:r>
          </w:p>
        </w:tc>
        <w:tc>
          <w:tcPr>
            <w:tcW w:w="2238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>
            <w:r w:rsidRPr="003058D8">
              <w:rPr>
                <w:rFonts w:hint="eastAsia"/>
              </w:rPr>
              <w:t>学号不为除数字外内容</w:t>
            </w:r>
          </w:p>
        </w:tc>
        <w:tc>
          <w:tcPr>
            <w:tcW w:w="1128" w:type="dxa"/>
          </w:tcPr>
          <w:p w:rsidR="00AE606A" w:rsidRDefault="00AE606A" w:rsidP="00AE2BCC">
            <w:r>
              <w:rPr>
                <w:rFonts w:hint="eastAsia"/>
              </w:rPr>
              <w:t>（输入八位非数字账号并输入密码）</w:t>
            </w:r>
          </w:p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登陆按钮无法点击</w:t>
            </w:r>
          </w:p>
          <w:p w:rsidR="00AE606A" w:rsidRDefault="00AE606A" w:rsidP="00AE2BCC"/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登陆按钮可点击</w:t>
            </w:r>
          </w:p>
          <w:p w:rsidR="00AE606A" w:rsidRDefault="00AE606A" w:rsidP="00AE2BCC"/>
        </w:tc>
      </w:tr>
      <w:tr w:rsidR="00AE606A" w:rsidTr="00AE2BCC">
        <w:tc>
          <w:tcPr>
            <w:tcW w:w="995" w:type="dxa"/>
          </w:tcPr>
          <w:p w:rsidR="00AE606A" w:rsidRDefault="00AE606A" w:rsidP="00AE2BCC"/>
        </w:tc>
        <w:tc>
          <w:tcPr>
            <w:tcW w:w="744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/>
        </w:tc>
        <w:tc>
          <w:tcPr>
            <w:tcW w:w="1128" w:type="dxa"/>
          </w:tcPr>
          <w:p w:rsidR="00AE606A" w:rsidRDefault="00AE606A" w:rsidP="00AE2BCC"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输入八</w:t>
            </w:r>
            <w:proofErr w:type="gramEnd"/>
            <w:r>
              <w:rPr>
                <w:rFonts w:hint="eastAsia"/>
              </w:rPr>
              <w:t>位数字号并输入密码）</w:t>
            </w:r>
          </w:p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登陆按钮可点击</w:t>
            </w:r>
          </w:p>
          <w:p w:rsidR="00AE606A" w:rsidRDefault="00AE606A" w:rsidP="00AE2BCC"/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登陆按钮可点击</w:t>
            </w:r>
          </w:p>
          <w:p w:rsidR="00AE606A" w:rsidRDefault="00AE606A" w:rsidP="00AE2BCC"/>
        </w:tc>
      </w:tr>
      <w:tr w:rsidR="00AE606A" w:rsidTr="00AE2BCC">
        <w:tc>
          <w:tcPr>
            <w:tcW w:w="995" w:type="dxa"/>
          </w:tcPr>
          <w:p w:rsidR="00AE606A" w:rsidRDefault="00AE606A" w:rsidP="00AE2BCC">
            <w:r>
              <w:rPr>
                <w:rFonts w:hint="eastAsia"/>
              </w:rPr>
              <w:t>考试模块</w:t>
            </w:r>
          </w:p>
        </w:tc>
        <w:tc>
          <w:tcPr>
            <w:tcW w:w="744" w:type="dxa"/>
          </w:tcPr>
          <w:p w:rsidR="00AE606A" w:rsidRDefault="00AE606A" w:rsidP="00AE2BCC">
            <w:r>
              <w:rPr>
                <w:rFonts w:hint="eastAsia"/>
              </w:rPr>
              <w:t>2.1</w:t>
            </w:r>
          </w:p>
        </w:tc>
        <w:tc>
          <w:tcPr>
            <w:tcW w:w="2238" w:type="dxa"/>
          </w:tcPr>
          <w:p w:rsidR="00AE606A" w:rsidRDefault="00AE606A" w:rsidP="00AE2BC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．考试的提醒时间设置不能相同</w:t>
            </w:r>
          </w:p>
          <w:p w:rsidR="00AE606A" w:rsidRDefault="00AE606A" w:rsidP="00AE2BC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．删除考试</w:t>
            </w:r>
          </w:p>
          <w:p w:rsidR="00AE606A" w:rsidRDefault="00AE606A" w:rsidP="00AE2BC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．考试科目不为空</w:t>
            </w:r>
          </w:p>
          <w:p w:rsidR="00AE606A" w:rsidRDefault="00AE606A" w:rsidP="00AE2BC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．考试地点不为空</w:t>
            </w:r>
          </w:p>
        </w:tc>
        <w:tc>
          <w:tcPr>
            <w:tcW w:w="2238" w:type="dxa"/>
          </w:tcPr>
          <w:p w:rsidR="00AE606A" w:rsidRDefault="00AE606A" w:rsidP="00AE2BCC">
            <w:r>
              <w:rPr>
                <w:rFonts w:hint="eastAsia"/>
              </w:rPr>
              <w:t>考试的提醒时间设置不能相同</w:t>
            </w:r>
          </w:p>
        </w:tc>
        <w:tc>
          <w:tcPr>
            <w:tcW w:w="1128" w:type="dxa"/>
          </w:tcPr>
          <w:p w:rsidR="00AE606A" w:rsidRDefault="00AE606A" w:rsidP="00AE2BCC">
            <w:r>
              <w:rPr>
                <w:rFonts w:hint="eastAsia"/>
              </w:rPr>
              <w:t>数据结构</w:t>
            </w:r>
            <w:r>
              <w:rPr>
                <w:rFonts w:hint="eastAsia"/>
              </w:rPr>
              <w:t xml:space="preserve"> </w:t>
            </w:r>
          </w:p>
          <w:p w:rsidR="00AE606A" w:rsidRDefault="00AE606A" w:rsidP="00AE2BCC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开始</w:t>
            </w:r>
          </w:p>
          <w:p w:rsidR="00AE606A" w:rsidRDefault="00AE606A" w:rsidP="00AE2BCC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结束</w:t>
            </w:r>
          </w:p>
          <w:p w:rsidR="00AE606A" w:rsidRDefault="00AE606A" w:rsidP="00AE2BCC">
            <w:r>
              <w:rPr>
                <w:rFonts w:hint="eastAsia"/>
              </w:rPr>
              <w:t>计算机原理</w:t>
            </w:r>
          </w:p>
          <w:p w:rsidR="00AE606A" w:rsidRDefault="00AE606A" w:rsidP="00AE2BCC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开始</w:t>
            </w:r>
          </w:p>
          <w:p w:rsidR="00AE606A" w:rsidRDefault="00AE606A" w:rsidP="00AE2BCC"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结束</w:t>
            </w:r>
          </w:p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考试时间设置有误</w:t>
            </w:r>
          </w:p>
        </w:tc>
        <w:tc>
          <w:tcPr>
            <w:tcW w:w="1134" w:type="dxa"/>
          </w:tcPr>
          <w:p w:rsidR="00AE606A" w:rsidRDefault="00AE606A" w:rsidP="00AE2BCC"/>
        </w:tc>
      </w:tr>
      <w:tr w:rsidR="00AE606A" w:rsidTr="00AE2BCC">
        <w:tc>
          <w:tcPr>
            <w:tcW w:w="995" w:type="dxa"/>
          </w:tcPr>
          <w:p w:rsidR="00AE606A" w:rsidRDefault="00AE606A" w:rsidP="00AE2BCC"/>
        </w:tc>
        <w:tc>
          <w:tcPr>
            <w:tcW w:w="744" w:type="dxa"/>
          </w:tcPr>
          <w:p w:rsidR="00AE606A" w:rsidRDefault="00AE606A" w:rsidP="00AE2BCC">
            <w:r>
              <w:rPr>
                <w:rFonts w:hint="eastAsia"/>
              </w:rPr>
              <w:t>2.2</w:t>
            </w:r>
          </w:p>
        </w:tc>
        <w:tc>
          <w:tcPr>
            <w:tcW w:w="2238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>
            <w:r>
              <w:rPr>
                <w:rFonts w:hint="eastAsia"/>
              </w:rPr>
              <w:t>删除考试</w:t>
            </w:r>
          </w:p>
        </w:tc>
        <w:tc>
          <w:tcPr>
            <w:tcW w:w="1128" w:type="dxa"/>
          </w:tcPr>
          <w:p w:rsidR="00AE606A" w:rsidRDefault="00AE606A" w:rsidP="00AE2BCC">
            <w:r>
              <w:rPr>
                <w:rFonts w:hint="eastAsia"/>
              </w:rPr>
              <w:t>在考试信息页面删除考试</w:t>
            </w:r>
          </w:p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考试已被删除</w:t>
            </w:r>
          </w:p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考试未删除（第一项）</w:t>
            </w:r>
          </w:p>
        </w:tc>
      </w:tr>
      <w:tr w:rsidR="00AE606A" w:rsidTr="00AE2BCC">
        <w:tc>
          <w:tcPr>
            <w:tcW w:w="995" w:type="dxa"/>
          </w:tcPr>
          <w:p w:rsidR="00AE606A" w:rsidRDefault="00AE606A" w:rsidP="00AE2BCC"/>
        </w:tc>
        <w:tc>
          <w:tcPr>
            <w:tcW w:w="744" w:type="dxa"/>
          </w:tcPr>
          <w:p w:rsidR="00AE606A" w:rsidRDefault="00AE606A" w:rsidP="00AE2BCC">
            <w:r>
              <w:rPr>
                <w:rFonts w:hint="eastAsia"/>
              </w:rPr>
              <w:t>2.3</w:t>
            </w:r>
          </w:p>
        </w:tc>
        <w:tc>
          <w:tcPr>
            <w:tcW w:w="2238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>
            <w:r>
              <w:rPr>
                <w:rFonts w:hint="eastAsia"/>
              </w:rPr>
              <w:t>考试科目不为空</w:t>
            </w:r>
          </w:p>
        </w:tc>
        <w:tc>
          <w:tcPr>
            <w:tcW w:w="1128" w:type="dxa"/>
          </w:tcPr>
          <w:p w:rsidR="00AE606A" w:rsidRDefault="00AE606A" w:rsidP="00AE2BCC"/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请输入考试科目</w:t>
            </w:r>
          </w:p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无法提交</w:t>
            </w:r>
          </w:p>
        </w:tc>
      </w:tr>
      <w:tr w:rsidR="00AE606A" w:rsidTr="00AE2BCC">
        <w:tc>
          <w:tcPr>
            <w:tcW w:w="995" w:type="dxa"/>
          </w:tcPr>
          <w:p w:rsidR="00AE606A" w:rsidRDefault="00AE606A" w:rsidP="00AE2BCC"/>
        </w:tc>
        <w:tc>
          <w:tcPr>
            <w:tcW w:w="744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/>
        </w:tc>
        <w:tc>
          <w:tcPr>
            <w:tcW w:w="1128" w:type="dxa"/>
          </w:tcPr>
          <w:p w:rsidR="00AE606A" w:rsidRDefault="00AE606A" w:rsidP="00AE2BCC">
            <w:r>
              <w:rPr>
                <w:rFonts w:hint="eastAsia"/>
              </w:rPr>
              <w:t>（输入再删掉）</w:t>
            </w:r>
          </w:p>
        </w:tc>
        <w:tc>
          <w:tcPr>
            <w:tcW w:w="1134" w:type="dxa"/>
          </w:tcPr>
          <w:p w:rsidR="00AE606A" w:rsidRDefault="00AE606A" w:rsidP="00AE2BCC"/>
        </w:tc>
        <w:tc>
          <w:tcPr>
            <w:tcW w:w="1134" w:type="dxa"/>
          </w:tcPr>
          <w:p w:rsidR="00AE606A" w:rsidRDefault="00AE606A" w:rsidP="00AE2BCC"/>
        </w:tc>
      </w:tr>
      <w:tr w:rsidR="00AE606A" w:rsidTr="00AE2BCC">
        <w:tc>
          <w:tcPr>
            <w:tcW w:w="995" w:type="dxa"/>
          </w:tcPr>
          <w:p w:rsidR="00AE606A" w:rsidRDefault="00AE606A" w:rsidP="00AE2BCC"/>
        </w:tc>
        <w:tc>
          <w:tcPr>
            <w:tcW w:w="744" w:type="dxa"/>
          </w:tcPr>
          <w:p w:rsidR="00AE606A" w:rsidRDefault="00AE606A" w:rsidP="00AE2BCC">
            <w:r>
              <w:rPr>
                <w:rFonts w:hint="eastAsia"/>
              </w:rPr>
              <w:t>2.4</w:t>
            </w:r>
          </w:p>
        </w:tc>
        <w:tc>
          <w:tcPr>
            <w:tcW w:w="2238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>
            <w:r>
              <w:rPr>
                <w:rFonts w:hint="eastAsia"/>
              </w:rPr>
              <w:t>考试地点不为空</w:t>
            </w:r>
          </w:p>
        </w:tc>
        <w:tc>
          <w:tcPr>
            <w:tcW w:w="1128" w:type="dxa"/>
          </w:tcPr>
          <w:p w:rsidR="00AE606A" w:rsidRDefault="00AE606A" w:rsidP="00AE2BCC"/>
        </w:tc>
        <w:tc>
          <w:tcPr>
            <w:tcW w:w="1134" w:type="dxa"/>
          </w:tcPr>
          <w:p w:rsidR="00AE606A" w:rsidRDefault="00AE606A" w:rsidP="00AE2BCC">
            <w:r>
              <w:rPr>
                <w:rFonts w:hint="eastAsia"/>
              </w:rPr>
              <w:t>请输入考试地点</w:t>
            </w:r>
          </w:p>
        </w:tc>
        <w:tc>
          <w:tcPr>
            <w:tcW w:w="1134" w:type="dxa"/>
          </w:tcPr>
          <w:p w:rsidR="00AE606A" w:rsidRDefault="00AE606A" w:rsidP="00AE2BCC"/>
        </w:tc>
      </w:tr>
      <w:tr w:rsidR="00AE606A" w:rsidTr="00AE2BCC">
        <w:trPr>
          <w:trHeight w:val="749"/>
        </w:trPr>
        <w:tc>
          <w:tcPr>
            <w:tcW w:w="995" w:type="dxa"/>
          </w:tcPr>
          <w:p w:rsidR="00AE606A" w:rsidRDefault="00AE606A" w:rsidP="00AE2BCC"/>
          <w:p w:rsidR="00AE606A" w:rsidRDefault="00AE606A" w:rsidP="00AE2BCC"/>
        </w:tc>
        <w:tc>
          <w:tcPr>
            <w:tcW w:w="744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/>
        </w:tc>
        <w:tc>
          <w:tcPr>
            <w:tcW w:w="2238" w:type="dxa"/>
          </w:tcPr>
          <w:p w:rsidR="00AE606A" w:rsidRDefault="00AE606A" w:rsidP="00AE2BCC"/>
        </w:tc>
        <w:tc>
          <w:tcPr>
            <w:tcW w:w="1128" w:type="dxa"/>
          </w:tcPr>
          <w:p w:rsidR="00AE606A" w:rsidRDefault="00AE606A" w:rsidP="00AE2BCC">
            <w:r>
              <w:rPr>
                <w:rFonts w:hint="eastAsia"/>
              </w:rPr>
              <w:t>（输入再删掉）</w:t>
            </w:r>
          </w:p>
        </w:tc>
        <w:tc>
          <w:tcPr>
            <w:tcW w:w="1134" w:type="dxa"/>
          </w:tcPr>
          <w:p w:rsidR="00AE606A" w:rsidRDefault="00AE606A" w:rsidP="00AE2BCC"/>
        </w:tc>
        <w:tc>
          <w:tcPr>
            <w:tcW w:w="1134" w:type="dxa"/>
          </w:tcPr>
          <w:p w:rsidR="00AE606A" w:rsidRDefault="00AE606A" w:rsidP="00AE2BCC"/>
        </w:tc>
      </w:tr>
    </w:tbl>
    <w:p w:rsidR="00AE606A" w:rsidRPr="00AE606A" w:rsidRDefault="00AE606A" w:rsidP="00AE606A"/>
    <w:p w:rsidR="00AE606A" w:rsidRDefault="00AE606A" w:rsidP="00AE606A">
      <w:pPr>
        <w:pStyle w:val="3"/>
      </w:pPr>
      <w:r>
        <w:rPr>
          <w:rFonts w:hint="eastAsia"/>
        </w:rPr>
        <w:t>3.3.2</w:t>
      </w:r>
      <w:r>
        <w:rPr>
          <w:rFonts w:hint="eastAsia"/>
        </w:rPr>
        <w:t>集成测试结果</w:t>
      </w:r>
    </w:p>
    <w:p w:rsidR="00AE606A" w:rsidRDefault="00AE606A" w:rsidP="00AE606A">
      <w:r>
        <w:rPr>
          <w:rFonts w:hint="eastAsia"/>
        </w:rPr>
        <w:t>测试概况：</w:t>
      </w:r>
    </w:p>
    <w:p w:rsidR="00AE606A" w:rsidRDefault="00AE606A" w:rsidP="00AE606A">
      <w:pPr>
        <w:pStyle w:val="ae"/>
        <w:numPr>
          <w:ilvl w:val="3"/>
          <w:numId w:val="7"/>
        </w:numPr>
        <w:ind w:firstLineChars="0"/>
      </w:pPr>
      <w:r>
        <w:rPr>
          <w:rFonts w:hint="eastAsia"/>
        </w:rPr>
        <w:t>登陆模块</w:t>
      </w:r>
    </w:p>
    <w:p w:rsidR="00AE606A" w:rsidRDefault="00AE606A" w:rsidP="00AE606A">
      <w:pPr>
        <w:pStyle w:val="ae"/>
        <w:numPr>
          <w:ilvl w:val="3"/>
          <w:numId w:val="7"/>
        </w:numPr>
        <w:ind w:firstLineChars="0"/>
      </w:pPr>
      <w:r>
        <w:rPr>
          <w:rFonts w:hint="eastAsia"/>
        </w:rPr>
        <w:t>考试模块</w:t>
      </w:r>
    </w:p>
    <w:p w:rsidR="00AE606A" w:rsidRDefault="00AE606A" w:rsidP="00AE606A"/>
    <w:p w:rsidR="00AE606A" w:rsidRDefault="00AE606A" w:rsidP="00AE606A">
      <w:r>
        <w:rPr>
          <w:rFonts w:hint="eastAsia"/>
        </w:rPr>
        <w:t>测试环境</w:t>
      </w:r>
      <w:r>
        <w:rPr>
          <w:rFonts w:hint="eastAsia"/>
        </w:rPr>
        <w:t xml:space="preserve"> </w:t>
      </w:r>
    </w:p>
    <w:p w:rsidR="00AE606A" w:rsidRDefault="00AE606A" w:rsidP="00AE606A">
      <w:pPr>
        <w:ind w:left="840" w:firstLine="420"/>
      </w:pPr>
      <w:r>
        <w:rPr>
          <w:rFonts w:hint="eastAsia"/>
        </w:rPr>
        <w:t>1.</w:t>
      </w:r>
      <w:r>
        <w:tab/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Web</w:t>
      </w:r>
      <w:r>
        <w:rPr>
          <w:rFonts w:hint="eastAsia"/>
        </w:rPr>
        <w:t>开放者工具</w:t>
      </w:r>
    </w:p>
    <w:p w:rsidR="00AE606A" w:rsidRDefault="00AE606A" w:rsidP="00AE606A">
      <w:pPr>
        <w:ind w:left="840" w:firstLine="420"/>
      </w:pPr>
      <w:r>
        <w:rPr>
          <w:rFonts w:hint="eastAsia"/>
        </w:rPr>
        <w:t>2.</w:t>
      </w:r>
      <w:r>
        <w:tab/>
      </w:r>
      <w:r>
        <w:rPr>
          <w:rFonts w:hint="eastAsia"/>
        </w:rPr>
        <w:t>iPhone7s plus</w:t>
      </w:r>
      <w:r>
        <w:rPr>
          <w:rFonts w:hint="eastAsia"/>
        </w:rPr>
        <w:t>、</w:t>
      </w:r>
      <w:r>
        <w:rPr>
          <w:rFonts w:hint="eastAsia"/>
        </w:rPr>
        <w:t>iPhone6</w:t>
      </w:r>
      <w:r>
        <w:rPr>
          <w:rFonts w:hint="eastAsia"/>
        </w:rPr>
        <w:t>、一加五</w:t>
      </w:r>
      <w:proofErr w:type="gramStart"/>
      <w:r>
        <w:rPr>
          <w:rFonts w:hint="eastAsia"/>
        </w:rPr>
        <w:t>的微信客户端</w:t>
      </w:r>
      <w:proofErr w:type="gramEnd"/>
    </w:p>
    <w:p w:rsidR="00AE606A" w:rsidRDefault="00AE606A" w:rsidP="00AE606A">
      <w:pPr>
        <w:ind w:left="840" w:firstLine="420"/>
      </w:pPr>
    </w:p>
    <w:p w:rsidR="00AE606A" w:rsidRDefault="00AE606A" w:rsidP="00AE606A">
      <w:r>
        <w:rPr>
          <w:rFonts w:hint="eastAsia"/>
        </w:rPr>
        <w:t>测试用例分析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E606A" w:rsidTr="00AE2BCC">
        <w:tc>
          <w:tcPr>
            <w:tcW w:w="2840" w:type="dxa"/>
          </w:tcPr>
          <w:p w:rsidR="00AE606A" w:rsidRDefault="00AE606A" w:rsidP="00AE2BCC">
            <w:r>
              <w:rPr>
                <w:rFonts w:hint="eastAsia"/>
              </w:rPr>
              <w:t>序号</w:t>
            </w:r>
          </w:p>
        </w:tc>
        <w:tc>
          <w:tcPr>
            <w:tcW w:w="2841" w:type="dxa"/>
          </w:tcPr>
          <w:p w:rsidR="00AE606A" w:rsidRDefault="00AE606A" w:rsidP="00AE2BCC">
            <w:r>
              <w:rPr>
                <w:rFonts w:hint="eastAsia"/>
              </w:rPr>
              <w:t>发现缺陷的用例编号</w:t>
            </w:r>
          </w:p>
        </w:tc>
        <w:tc>
          <w:tcPr>
            <w:tcW w:w="2841" w:type="dxa"/>
          </w:tcPr>
          <w:p w:rsidR="00AE606A" w:rsidRDefault="00AE606A" w:rsidP="00AE2BCC">
            <w:r>
              <w:rPr>
                <w:rFonts w:hint="eastAsia"/>
              </w:rPr>
              <w:t>缺陷个数</w:t>
            </w:r>
          </w:p>
        </w:tc>
      </w:tr>
      <w:tr w:rsidR="00AE606A" w:rsidTr="00AE2BCC">
        <w:tc>
          <w:tcPr>
            <w:tcW w:w="2840" w:type="dxa"/>
          </w:tcPr>
          <w:p w:rsidR="00AE606A" w:rsidRDefault="00AE606A" w:rsidP="00AE2BCC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AE606A" w:rsidRDefault="00AE606A" w:rsidP="00AE2BCC">
            <w:r>
              <w:rPr>
                <w:rFonts w:hint="eastAsia"/>
              </w:rPr>
              <w:t>1.4</w:t>
            </w:r>
          </w:p>
        </w:tc>
        <w:tc>
          <w:tcPr>
            <w:tcW w:w="2841" w:type="dxa"/>
          </w:tcPr>
          <w:p w:rsidR="00AE606A" w:rsidRDefault="00AE606A" w:rsidP="00AE2BCC">
            <w:r>
              <w:rPr>
                <w:rFonts w:hint="eastAsia"/>
              </w:rPr>
              <w:t>1</w:t>
            </w:r>
          </w:p>
        </w:tc>
      </w:tr>
      <w:tr w:rsidR="00AE606A" w:rsidTr="00AE2BCC">
        <w:tc>
          <w:tcPr>
            <w:tcW w:w="2840" w:type="dxa"/>
          </w:tcPr>
          <w:p w:rsidR="00AE606A" w:rsidRDefault="00AE606A" w:rsidP="00AE2BCC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AE606A" w:rsidRDefault="00AE606A" w:rsidP="00AE2BCC">
            <w:r>
              <w:rPr>
                <w:rFonts w:hint="eastAsia"/>
              </w:rPr>
              <w:t>2.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2.4</w:t>
            </w:r>
          </w:p>
        </w:tc>
        <w:tc>
          <w:tcPr>
            <w:tcW w:w="2841" w:type="dxa"/>
          </w:tcPr>
          <w:p w:rsidR="00AE606A" w:rsidRDefault="00AE606A" w:rsidP="00AE2BCC">
            <w:r>
              <w:rPr>
                <w:rFonts w:hint="eastAsia"/>
              </w:rPr>
              <w:t>4</w:t>
            </w:r>
          </w:p>
        </w:tc>
      </w:tr>
    </w:tbl>
    <w:p w:rsidR="00AE606A" w:rsidRDefault="00AE606A" w:rsidP="00AE606A"/>
    <w:p w:rsidR="00AE606A" w:rsidRDefault="00AE606A" w:rsidP="00AE606A">
      <w:r>
        <w:rPr>
          <w:rFonts w:hint="eastAsia"/>
        </w:rPr>
        <w:t>缺陷清单</w:t>
      </w:r>
    </w:p>
    <w:tbl>
      <w:tblPr>
        <w:tblStyle w:val="ad"/>
        <w:tblW w:w="7101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AE606A" w:rsidTr="00AE2BCC">
        <w:tc>
          <w:tcPr>
            <w:tcW w:w="1420" w:type="dxa"/>
          </w:tcPr>
          <w:p w:rsidR="00AE606A" w:rsidRDefault="00AE606A" w:rsidP="00AE2BCC">
            <w:r>
              <w:rPr>
                <w:rFonts w:hint="eastAsia"/>
              </w:rPr>
              <w:t>缺陷序号</w:t>
            </w:r>
          </w:p>
        </w:tc>
        <w:tc>
          <w:tcPr>
            <w:tcW w:w="1420" w:type="dxa"/>
          </w:tcPr>
          <w:p w:rsidR="00AE606A" w:rsidRDefault="00AE606A" w:rsidP="00AE2BCC">
            <w:r>
              <w:rPr>
                <w:rFonts w:hint="eastAsia"/>
              </w:rPr>
              <w:t>问题描述</w:t>
            </w:r>
          </w:p>
        </w:tc>
        <w:tc>
          <w:tcPr>
            <w:tcW w:w="1420" w:type="dxa"/>
          </w:tcPr>
          <w:p w:rsidR="00AE606A" w:rsidRDefault="00AE606A" w:rsidP="00AE2BCC">
            <w:r>
              <w:rPr>
                <w:rFonts w:hint="eastAsia"/>
              </w:rPr>
              <w:t>问题级别</w:t>
            </w:r>
          </w:p>
        </w:tc>
        <w:tc>
          <w:tcPr>
            <w:tcW w:w="1420" w:type="dxa"/>
          </w:tcPr>
          <w:p w:rsidR="00AE606A" w:rsidRDefault="00AE606A" w:rsidP="00AE2BCC">
            <w:r>
              <w:rPr>
                <w:rFonts w:hint="eastAsia"/>
              </w:rPr>
              <w:t>问题类型</w:t>
            </w:r>
          </w:p>
        </w:tc>
        <w:tc>
          <w:tcPr>
            <w:tcW w:w="1421" w:type="dxa"/>
          </w:tcPr>
          <w:p w:rsidR="00AE606A" w:rsidRDefault="00AE606A" w:rsidP="00AE2BCC">
            <w:r>
              <w:rPr>
                <w:rFonts w:hint="eastAsia"/>
              </w:rPr>
              <w:t>问题解决状态</w:t>
            </w:r>
          </w:p>
        </w:tc>
      </w:tr>
      <w:tr w:rsidR="00AE606A" w:rsidTr="00AE2BCC">
        <w:tc>
          <w:tcPr>
            <w:tcW w:w="1420" w:type="dxa"/>
          </w:tcPr>
          <w:p w:rsidR="00AE606A" w:rsidRDefault="00AE606A" w:rsidP="00AE2BCC">
            <w:r>
              <w:rPr>
                <w:rFonts w:hint="eastAsia"/>
              </w:rPr>
              <w:t>1.4</w:t>
            </w:r>
          </w:p>
        </w:tc>
        <w:tc>
          <w:tcPr>
            <w:tcW w:w="1420" w:type="dxa"/>
          </w:tcPr>
          <w:p w:rsidR="00AE606A" w:rsidRDefault="00AE606A" w:rsidP="00AE2BCC">
            <w:r>
              <w:rPr>
                <w:rFonts w:hint="eastAsia"/>
              </w:rPr>
              <w:t>学号为非数字</w:t>
            </w:r>
          </w:p>
        </w:tc>
        <w:tc>
          <w:tcPr>
            <w:tcW w:w="1420" w:type="dxa"/>
          </w:tcPr>
          <w:p w:rsidR="00AE606A" w:rsidRDefault="00AE606A" w:rsidP="00AE2BCC">
            <w:r>
              <w:rPr>
                <w:rFonts w:hint="eastAsia"/>
              </w:rPr>
              <w:t>轻微</w:t>
            </w:r>
          </w:p>
        </w:tc>
        <w:tc>
          <w:tcPr>
            <w:tcW w:w="1420" w:type="dxa"/>
          </w:tcPr>
          <w:p w:rsidR="00AE606A" w:rsidRDefault="00AE606A" w:rsidP="00AE2BCC">
            <w:r>
              <w:rPr>
                <w:rFonts w:hint="eastAsia"/>
              </w:rPr>
              <w:t>考虑不周</w:t>
            </w:r>
          </w:p>
        </w:tc>
        <w:tc>
          <w:tcPr>
            <w:tcW w:w="1421" w:type="dxa"/>
          </w:tcPr>
          <w:p w:rsidR="00AE606A" w:rsidRDefault="00AE606A" w:rsidP="00AE2BCC">
            <w:r>
              <w:rPr>
                <w:rFonts w:hint="eastAsia"/>
              </w:rPr>
              <w:t>已解决</w:t>
            </w:r>
          </w:p>
        </w:tc>
      </w:tr>
      <w:tr w:rsidR="00AE606A" w:rsidTr="00AE2BCC">
        <w:tc>
          <w:tcPr>
            <w:tcW w:w="1420" w:type="dxa"/>
          </w:tcPr>
          <w:p w:rsidR="00AE606A" w:rsidRDefault="00AE606A" w:rsidP="00AE2BCC">
            <w:r>
              <w:rPr>
                <w:rFonts w:hint="eastAsia"/>
              </w:rPr>
              <w:t>2.1</w:t>
            </w:r>
          </w:p>
        </w:tc>
        <w:tc>
          <w:tcPr>
            <w:tcW w:w="1420" w:type="dxa"/>
          </w:tcPr>
          <w:p w:rsidR="00AE606A" w:rsidRDefault="00AE606A" w:rsidP="00AE2BCC">
            <w:r>
              <w:rPr>
                <w:rFonts w:hint="eastAsia"/>
              </w:rPr>
              <w:t>考试模块时间设置范围存在限制</w:t>
            </w:r>
          </w:p>
        </w:tc>
        <w:tc>
          <w:tcPr>
            <w:tcW w:w="1420" w:type="dxa"/>
          </w:tcPr>
          <w:p w:rsidR="00AE606A" w:rsidRDefault="00AE606A" w:rsidP="00AE2BCC">
            <w:r>
              <w:rPr>
                <w:rFonts w:hint="eastAsia"/>
              </w:rPr>
              <w:t>轻微</w:t>
            </w:r>
          </w:p>
        </w:tc>
        <w:tc>
          <w:tcPr>
            <w:tcW w:w="1420" w:type="dxa"/>
          </w:tcPr>
          <w:p w:rsidR="00AE606A" w:rsidRDefault="00AE606A" w:rsidP="00AE2BCC">
            <w:r>
              <w:rPr>
                <w:rFonts w:hint="eastAsia"/>
              </w:rPr>
              <w:t>设计缺陷</w:t>
            </w:r>
          </w:p>
        </w:tc>
        <w:tc>
          <w:tcPr>
            <w:tcW w:w="1421" w:type="dxa"/>
          </w:tcPr>
          <w:p w:rsidR="00AE606A" w:rsidRDefault="00AE606A" w:rsidP="00AE2BCC">
            <w:r>
              <w:rPr>
                <w:rFonts w:hint="eastAsia"/>
              </w:rPr>
              <w:t>未解决</w:t>
            </w:r>
          </w:p>
        </w:tc>
      </w:tr>
      <w:tr w:rsidR="00AE606A" w:rsidTr="00AE2BCC">
        <w:tc>
          <w:tcPr>
            <w:tcW w:w="1420" w:type="dxa"/>
          </w:tcPr>
          <w:p w:rsidR="00AE606A" w:rsidRDefault="00AE606A" w:rsidP="00AE2BCC">
            <w:r>
              <w:rPr>
                <w:rFonts w:hint="eastAsia"/>
              </w:rPr>
              <w:t>2.2</w:t>
            </w:r>
          </w:p>
        </w:tc>
        <w:tc>
          <w:tcPr>
            <w:tcW w:w="1420" w:type="dxa"/>
          </w:tcPr>
          <w:p w:rsidR="00AE606A" w:rsidRDefault="00AE606A" w:rsidP="00AE2BCC">
            <w:r>
              <w:rPr>
                <w:rFonts w:hint="eastAsia"/>
              </w:rPr>
              <w:t>无法删除第一项考试</w:t>
            </w:r>
          </w:p>
        </w:tc>
        <w:tc>
          <w:tcPr>
            <w:tcW w:w="1420" w:type="dxa"/>
          </w:tcPr>
          <w:p w:rsidR="00AE606A" w:rsidRDefault="00AE606A" w:rsidP="00AE2BCC">
            <w:r>
              <w:rPr>
                <w:rFonts w:hint="eastAsia"/>
              </w:rPr>
              <w:t>严重</w:t>
            </w:r>
          </w:p>
        </w:tc>
        <w:tc>
          <w:tcPr>
            <w:tcW w:w="1420" w:type="dxa"/>
          </w:tcPr>
          <w:p w:rsidR="00AE606A" w:rsidRDefault="00AE606A" w:rsidP="00AE2BCC">
            <w:r>
              <w:rPr>
                <w:rFonts w:hint="eastAsia"/>
              </w:rPr>
              <w:t>设计缺陷</w:t>
            </w:r>
          </w:p>
        </w:tc>
        <w:tc>
          <w:tcPr>
            <w:tcW w:w="1421" w:type="dxa"/>
          </w:tcPr>
          <w:p w:rsidR="00AE606A" w:rsidRDefault="00AE606A" w:rsidP="00AE2BCC">
            <w:r>
              <w:rPr>
                <w:rFonts w:hint="eastAsia"/>
              </w:rPr>
              <w:t>未解决</w:t>
            </w:r>
          </w:p>
        </w:tc>
      </w:tr>
      <w:tr w:rsidR="00AE606A" w:rsidTr="00AE2BCC">
        <w:tc>
          <w:tcPr>
            <w:tcW w:w="1420" w:type="dxa"/>
          </w:tcPr>
          <w:p w:rsidR="00AE606A" w:rsidRDefault="00AE606A" w:rsidP="00AE2BCC">
            <w:r>
              <w:rPr>
                <w:rFonts w:hint="eastAsia"/>
              </w:rPr>
              <w:t>2.3</w:t>
            </w:r>
          </w:p>
        </w:tc>
        <w:tc>
          <w:tcPr>
            <w:tcW w:w="1420" w:type="dxa"/>
          </w:tcPr>
          <w:p w:rsidR="00AE606A" w:rsidRDefault="00AE606A" w:rsidP="00AE2BCC">
            <w:r>
              <w:rPr>
                <w:rFonts w:hint="eastAsia"/>
              </w:rPr>
              <w:t>考试科目为空</w:t>
            </w:r>
          </w:p>
        </w:tc>
        <w:tc>
          <w:tcPr>
            <w:tcW w:w="1420" w:type="dxa"/>
          </w:tcPr>
          <w:p w:rsidR="00AE606A" w:rsidRDefault="00AE606A" w:rsidP="00AE2BCC">
            <w:r>
              <w:rPr>
                <w:rFonts w:hint="eastAsia"/>
              </w:rPr>
              <w:t>轻微</w:t>
            </w:r>
          </w:p>
        </w:tc>
        <w:tc>
          <w:tcPr>
            <w:tcW w:w="1420" w:type="dxa"/>
          </w:tcPr>
          <w:p w:rsidR="00AE606A" w:rsidRDefault="00AE606A" w:rsidP="00AE2BCC">
            <w:r>
              <w:rPr>
                <w:rFonts w:hint="eastAsia"/>
              </w:rPr>
              <w:t>考虑不周</w:t>
            </w:r>
          </w:p>
        </w:tc>
        <w:tc>
          <w:tcPr>
            <w:tcW w:w="1421" w:type="dxa"/>
          </w:tcPr>
          <w:p w:rsidR="00AE606A" w:rsidRDefault="00AE606A" w:rsidP="00AE2BCC">
            <w:r>
              <w:rPr>
                <w:rFonts w:hint="eastAsia"/>
              </w:rPr>
              <w:t>已解决</w:t>
            </w:r>
          </w:p>
        </w:tc>
      </w:tr>
      <w:tr w:rsidR="00AE606A" w:rsidTr="00AE2BCC">
        <w:tc>
          <w:tcPr>
            <w:tcW w:w="1420" w:type="dxa"/>
          </w:tcPr>
          <w:p w:rsidR="00AE606A" w:rsidRDefault="00AE606A" w:rsidP="00AE2BCC">
            <w:r>
              <w:rPr>
                <w:rFonts w:hint="eastAsia"/>
              </w:rPr>
              <w:t>2.4</w:t>
            </w:r>
          </w:p>
        </w:tc>
        <w:tc>
          <w:tcPr>
            <w:tcW w:w="1420" w:type="dxa"/>
          </w:tcPr>
          <w:p w:rsidR="00AE606A" w:rsidRDefault="00AE606A" w:rsidP="00AE2BCC">
            <w:r>
              <w:rPr>
                <w:rFonts w:hint="eastAsia"/>
              </w:rPr>
              <w:t>考试地点为空</w:t>
            </w:r>
          </w:p>
        </w:tc>
        <w:tc>
          <w:tcPr>
            <w:tcW w:w="1420" w:type="dxa"/>
          </w:tcPr>
          <w:p w:rsidR="00AE606A" w:rsidRDefault="00AE606A" w:rsidP="00AE2BCC">
            <w:r>
              <w:rPr>
                <w:rFonts w:hint="eastAsia"/>
              </w:rPr>
              <w:t>轻微</w:t>
            </w:r>
          </w:p>
        </w:tc>
        <w:tc>
          <w:tcPr>
            <w:tcW w:w="1420" w:type="dxa"/>
          </w:tcPr>
          <w:p w:rsidR="00AE606A" w:rsidRDefault="00AE606A" w:rsidP="00AE2BCC">
            <w:r>
              <w:rPr>
                <w:rFonts w:hint="eastAsia"/>
              </w:rPr>
              <w:t>考虑不周</w:t>
            </w:r>
          </w:p>
        </w:tc>
        <w:tc>
          <w:tcPr>
            <w:tcW w:w="1421" w:type="dxa"/>
          </w:tcPr>
          <w:p w:rsidR="00AE606A" w:rsidRDefault="00AE606A" w:rsidP="00AE2BCC">
            <w:r>
              <w:rPr>
                <w:rFonts w:hint="eastAsia"/>
              </w:rPr>
              <w:t>已解决</w:t>
            </w:r>
          </w:p>
        </w:tc>
      </w:tr>
    </w:tbl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添加</w:t>
      </w:r>
      <w:r>
        <w:rPr>
          <w:rFonts w:hint="eastAsia"/>
        </w:rPr>
        <w:t>考试</w:t>
      </w: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  <w:r w:rsidRPr="0014299A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6CD35469" wp14:editId="025A2ED1">
            <wp:extent cx="2855999" cy="4902983"/>
            <wp:effectExtent l="0" t="0" r="1905" b="0"/>
            <wp:docPr id="9" name="图片 4" descr="图片包含 屏幕截图&#10;&#10;已生成极高可信度的说明">
              <a:extLst xmlns:a="http://schemas.openxmlformats.org/drawingml/2006/main">
                <a:ext uri="{FF2B5EF4-FFF2-40B4-BE49-F238E27FC236}">
                  <a16:creationId xmlns:a16="http://schemas.microsoft.com/office/drawing/2014/main" id="{16FDD55D-0DF7-4B7C-96D3-0AB8E9645B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图片包含 屏幕截图&#10;&#10;已生成极高可信度的说明">
                      <a:extLst>
                        <a:ext uri="{FF2B5EF4-FFF2-40B4-BE49-F238E27FC236}">
                          <a16:creationId xmlns:a16="http://schemas.microsoft.com/office/drawing/2014/main" id="{16FDD55D-0DF7-4B7C-96D3-0AB8E9645B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999" cy="490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考试显示</w:t>
      </w: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  <w:r w:rsidRPr="0014299A">
        <w:rPr>
          <w:noProof/>
        </w:rPr>
        <w:lastRenderedPageBreak/>
        <w:drawing>
          <wp:inline distT="0" distB="0" distL="0" distR="0" wp14:anchorId="58C2C657" wp14:editId="433FDD36">
            <wp:extent cx="2754485" cy="4902983"/>
            <wp:effectExtent l="0" t="0" r="8255" b="0"/>
            <wp:docPr id="11" name="图片 8" descr="图片包含 屏幕截图&#10;&#10;已生成极高可信度的说明">
              <a:extLst xmlns:a="http://schemas.openxmlformats.org/drawingml/2006/main">
                <a:ext uri="{FF2B5EF4-FFF2-40B4-BE49-F238E27FC236}">
                  <a16:creationId xmlns:a16="http://schemas.microsoft.com/office/drawing/2014/main" id="{157C6B91-4D01-4DC7-9A9A-C02C5C957B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图片包含 屏幕截图&#10;&#10;已生成极高可信度的说明">
                      <a:extLst>
                        <a:ext uri="{FF2B5EF4-FFF2-40B4-BE49-F238E27FC236}">
                          <a16:creationId xmlns:a16="http://schemas.microsoft.com/office/drawing/2014/main" id="{157C6B91-4D01-4DC7-9A9A-C02C5C957B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485" cy="490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完成考试</w:t>
      </w: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041636CA" wp14:editId="63409283">
            <wp:extent cx="3040380" cy="5402580"/>
            <wp:effectExtent l="0" t="0" r="7620" b="7620"/>
            <wp:docPr id="12" name="图片 12" descr="C:\Users\bobo\AppData\Local\Temp\WeChat Files\91fa0d50678a4cfddf48f7851a4c7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o\AppData\Local\Temp\WeChat Files\91fa0d50678a4cfddf48f7851a4c78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删除考试</w:t>
      </w: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3F418F18" wp14:editId="511B6DF3">
            <wp:extent cx="3070860" cy="5425440"/>
            <wp:effectExtent l="0" t="0" r="0" b="3810"/>
            <wp:docPr id="13" name="图片 13" descr="C:\Users\bobo\AppData\Local\Temp\WeChat Files\e4d75a9f9c6eb1e50c1230834a739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bo\AppData\Local\Temp\WeChat Files\e4d75a9f9c6eb1e50c1230834a739d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输入作业内容为空</w:t>
      </w: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E606A" w:rsidRDefault="00AE606A" w:rsidP="00AE606A">
      <w:pPr>
        <w:widowControl/>
        <w:jc w:val="left"/>
        <w:rPr>
          <w:rFonts w:ascii="宋体" w:hAnsi="宋体" w:cs="宋体"/>
          <w:kern w:val="0"/>
          <w:sz w:val="24"/>
        </w:rPr>
      </w:pPr>
      <w:r w:rsidRPr="0014299A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2455E223" wp14:editId="0DD130E9">
            <wp:extent cx="2855999" cy="4902983"/>
            <wp:effectExtent l="0" t="0" r="1905" b="0"/>
            <wp:docPr id="10" name="图片 4" descr="图片包含 屏幕截图&#10;&#10;已生成极高可信度的说明">
              <a:extLst xmlns:a="http://schemas.openxmlformats.org/drawingml/2006/main">
                <a:ext uri="{FF2B5EF4-FFF2-40B4-BE49-F238E27FC236}">
                  <a16:creationId xmlns:a16="http://schemas.microsoft.com/office/drawing/2014/main" id="{16FDD55D-0DF7-4B7C-96D3-0AB8E9645B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图片包含 屏幕截图&#10;&#10;已生成极高可信度的说明">
                      <a:extLst>
                        <a:ext uri="{FF2B5EF4-FFF2-40B4-BE49-F238E27FC236}">
                          <a16:creationId xmlns:a16="http://schemas.microsoft.com/office/drawing/2014/main" id="{16FDD55D-0DF7-4B7C-96D3-0AB8E9645B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999" cy="490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6A" w:rsidRPr="00AE606A" w:rsidRDefault="00AE606A" w:rsidP="00AE606A"/>
    <w:p w:rsidR="006B351A" w:rsidRDefault="009322F2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4．评价</w:t>
      </w:r>
      <w:bookmarkEnd w:id="20"/>
      <w:bookmarkEnd w:id="21"/>
    </w:p>
    <w:p w:rsidR="006B351A" w:rsidRDefault="009322F2">
      <w:pPr>
        <w:pStyle w:val="2"/>
        <w:rPr>
          <w:rFonts w:ascii="宋体" w:eastAsia="宋体" w:hAnsi="宋体"/>
        </w:rPr>
      </w:pPr>
      <w:bookmarkStart w:id="25" w:name="_Toc506977236"/>
      <w:bookmarkStart w:id="26" w:name="_Toc515806821"/>
      <w:r>
        <w:rPr>
          <w:rFonts w:ascii="宋体" w:eastAsia="宋体" w:hAnsi="宋体" w:hint="eastAsia"/>
        </w:rPr>
        <w:t>4.1软件能力</w:t>
      </w:r>
      <w:bookmarkEnd w:id="25"/>
      <w:bookmarkEnd w:id="26"/>
    </w:p>
    <w:p w:rsidR="006B351A" w:rsidRDefault="0098300F">
      <w:r>
        <w:rPr>
          <w:rFonts w:hint="eastAsia"/>
        </w:rPr>
        <w:t>作业模块：</w:t>
      </w:r>
      <w:r w:rsidR="009322F2">
        <w:rPr>
          <w:rFonts w:hint="eastAsia"/>
        </w:rPr>
        <w:t>基本</w:t>
      </w:r>
      <w:r>
        <w:rPr>
          <w:rFonts w:hint="eastAsia"/>
        </w:rPr>
        <w:t>实现</w:t>
      </w:r>
      <w:r w:rsidR="009322F2">
        <w:t>了</w:t>
      </w:r>
      <w:r>
        <w:rPr>
          <w:rFonts w:hint="eastAsia"/>
        </w:rPr>
        <w:t>添加作业及作业清单显示的功能，提醒功能有待完善；</w:t>
      </w:r>
    </w:p>
    <w:p w:rsidR="0098300F" w:rsidRDefault="0098300F">
      <w:r>
        <w:rPr>
          <w:rFonts w:hint="eastAsia"/>
        </w:rPr>
        <w:t>课表模块：</w:t>
      </w:r>
      <w:r w:rsidR="00761F0A">
        <w:rPr>
          <w:rFonts w:hint="eastAsia"/>
        </w:rPr>
        <w:t>暂未实现从</w:t>
      </w:r>
      <w:proofErr w:type="gramStart"/>
      <w:r w:rsidR="00761F0A">
        <w:rPr>
          <w:rFonts w:hint="eastAsia"/>
        </w:rPr>
        <w:t>教务网</w:t>
      </w:r>
      <w:proofErr w:type="gramEnd"/>
      <w:r w:rsidR="00761F0A">
        <w:rPr>
          <w:rFonts w:hint="eastAsia"/>
        </w:rPr>
        <w:t>拉取课表功能，添加完课表后课程显示有错位情况；</w:t>
      </w:r>
    </w:p>
    <w:p w:rsidR="00761F0A" w:rsidRDefault="00761F0A"/>
    <w:p w:rsidR="00AE606A" w:rsidRDefault="00AE606A" w:rsidP="00AE606A">
      <w:r>
        <w:rPr>
          <w:rFonts w:hint="eastAsia"/>
        </w:rPr>
        <w:t>登陆模块：暂未实现从登陆教务系统功能；</w:t>
      </w:r>
    </w:p>
    <w:p w:rsidR="00AE606A" w:rsidRDefault="00AE606A" w:rsidP="00AE606A">
      <w:r>
        <w:rPr>
          <w:rFonts w:hint="eastAsia"/>
        </w:rPr>
        <w:t>考试模块：基本实现</w:t>
      </w:r>
      <w:r>
        <w:t>了</w:t>
      </w:r>
      <w:r>
        <w:rPr>
          <w:rFonts w:hint="eastAsia"/>
        </w:rPr>
        <w:t>添加考试及考试信息显示的功能，提醒功能有待完善；</w:t>
      </w:r>
    </w:p>
    <w:p w:rsidR="00AE606A" w:rsidRPr="0014299A" w:rsidRDefault="00AE606A" w:rsidP="00AE606A"/>
    <w:p w:rsidR="00AE606A" w:rsidRDefault="00AE606A" w:rsidP="00AE606A">
      <w:r>
        <w:rPr>
          <w:rFonts w:hint="eastAsia"/>
        </w:rPr>
        <w:t>个人中心：基本个人信息显示功能完成，修改功能有待完善；</w:t>
      </w:r>
    </w:p>
    <w:p w:rsidR="00AE606A" w:rsidRDefault="00AE606A" w:rsidP="00AE606A">
      <w:r>
        <w:rPr>
          <w:rFonts w:hint="eastAsia"/>
        </w:rPr>
        <w:t>设置</w:t>
      </w:r>
      <w:r>
        <w:tab/>
      </w:r>
      <w:r>
        <w:rPr>
          <w:rFonts w:hint="eastAsia"/>
        </w:rPr>
        <w:t>：基本课表格式已可以设置</w:t>
      </w:r>
    </w:p>
    <w:p w:rsidR="00AE606A" w:rsidRPr="00AE606A" w:rsidRDefault="00AE606A"/>
    <w:p w:rsidR="006B351A" w:rsidRDefault="004966CD">
      <w:pPr>
        <w:pStyle w:val="2"/>
        <w:rPr>
          <w:rFonts w:ascii="宋体" w:eastAsia="宋体" w:hAnsi="宋体"/>
        </w:rPr>
      </w:pPr>
      <w:bookmarkStart w:id="27" w:name="_Toc506977238"/>
      <w:bookmarkStart w:id="28" w:name="_Toc515806822"/>
      <w:r>
        <w:rPr>
          <w:rFonts w:ascii="宋体" w:eastAsia="宋体" w:hAnsi="宋体" w:hint="eastAsia"/>
        </w:rPr>
        <w:lastRenderedPageBreak/>
        <w:t>4.2</w:t>
      </w:r>
      <w:r w:rsidR="009322F2">
        <w:rPr>
          <w:rFonts w:ascii="宋体" w:eastAsia="宋体" w:hAnsi="宋体" w:hint="eastAsia"/>
        </w:rPr>
        <w:t>建议</w:t>
      </w:r>
      <w:bookmarkEnd w:id="27"/>
      <w:bookmarkEnd w:id="28"/>
    </w:p>
    <w:p w:rsidR="00AE606A" w:rsidRDefault="00AE606A" w:rsidP="00761F0A">
      <w:r>
        <w:rPr>
          <w:rFonts w:hint="eastAsia"/>
        </w:rPr>
        <w:t>林鑫：</w:t>
      </w:r>
    </w:p>
    <w:p w:rsidR="00761F0A" w:rsidRPr="00761F0A" w:rsidRDefault="00761F0A" w:rsidP="00761F0A">
      <w:r>
        <w:rPr>
          <w:rFonts w:hint="eastAsia"/>
        </w:rPr>
        <w:t>添加作业时，建议将提醒时间间隔改为单位分钟；</w:t>
      </w:r>
    </w:p>
    <w:p w:rsidR="006B351A" w:rsidRDefault="00761F0A">
      <w:pPr>
        <w:rPr>
          <w:rFonts w:ascii="宋体" w:hAnsi="宋体"/>
        </w:rPr>
      </w:pPr>
      <w:r>
        <w:rPr>
          <w:rFonts w:ascii="宋体" w:hAnsi="宋体" w:hint="eastAsia"/>
        </w:rPr>
        <w:t>在添加课表时，建议添加教室可选功能，节省用户输入时间；</w:t>
      </w:r>
    </w:p>
    <w:p w:rsidR="00AE606A" w:rsidRDefault="00AE606A">
      <w:pPr>
        <w:rPr>
          <w:rFonts w:ascii="宋体" w:hAnsi="宋体"/>
        </w:rPr>
      </w:pPr>
    </w:p>
    <w:p w:rsidR="00AE606A" w:rsidRDefault="00AE606A">
      <w:pPr>
        <w:rPr>
          <w:rFonts w:ascii="宋体" w:hAnsi="宋体"/>
        </w:rPr>
      </w:pPr>
      <w:r>
        <w:rPr>
          <w:rFonts w:ascii="宋体" w:hAnsi="宋体" w:hint="eastAsia"/>
        </w:rPr>
        <w:t>胡锦波：</w:t>
      </w:r>
    </w:p>
    <w:p w:rsidR="00AE606A" w:rsidRDefault="00AE606A" w:rsidP="00AE606A">
      <w:r>
        <w:rPr>
          <w:rFonts w:hint="eastAsia"/>
        </w:rPr>
        <w:t>添加考试时，建议将提醒时间间隔改为单位分钟；</w:t>
      </w:r>
    </w:p>
    <w:p w:rsidR="00AE606A" w:rsidRDefault="00AE606A" w:rsidP="00AE606A"/>
    <w:p w:rsidR="00AE606A" w:rsidRPr="00761F0A" w:rsidRDefault="00AE606A" w:rsidP="00AE606A">
      <w:r>
        <w:rPr>
          <w:rFonts w:hint="eastAsia"/>
        </w:rPr>
        <w:t>李俊：</w:t>
      </w:r>
    </w:p>
    <w:p w:rsidR="00AE606A" w:rsidRDefault="00AE606A" w:rsidP="00AE606A">
      <w:pPr>
        <w:rPr>
          <w:rFonts w:ascii="宋体" w:hAnsi="宋体"/>
        </w:rPr>
      </w:pPr>
      <w:r>
        <w:rPr>
          <w:rFonts w:ascii="宋体" w:hAnsi="宋体" w:hint="eastAsia"/>
        </w:rPr>
        <w:t>个人信息修改时，应支持部分信息的修改</w:t>
      </w:r>
    </w:p>
    <w:p w:rsidR="00AE606A" w:rsidRPr="00AE606A" w:rsidRDefault="00AE606A">
      <w:pPr>
        <w:rPr>
          <w:rFonts w:ascii="宋体" w:hAnsi="宋体"/>
        </w:rPr>
      </w:pPr>
    </w:p>
    <w:p w:rsidR="006B351A" w:rsidRDefault="004966CD" w:rsidP="006A0DC1">
      <w:pPr>
        <w:pStyle w:val="2"/>
        <w:rPr>
          <w:rFonts w:ascii="宋体" w:eastAsia="宋体" w:hAnsi="宋体"/>
        </w:rPr>
      </w:pPr>
      <w:bookmarkStart w:id="29" w:name="_Toc506977239"/>
      <w:bookmarkStart w:id="30" w:name="_Toc515806823"/>
      <w:r>
        <w:rPr>
          <w:rFonts w:ascii="宋体" w:eastAsia="宋体" w:hAnsi="宋体" w:hint="eastAsia"/>
        </w:rPr>
        <w:t>4.3</w:t>
      </w:r>
      <w:r w:rsidR="009322F2">
        <w:rPr>
          <w:rFonts w:ascii="宋体" w:eastAsia="宋体" w:hAnsi="宋体" w:hint="eastAsia"/>
        </w:rPr>
        <w:t>测试结论</w:t>
      </w:r>
      <w:bookmarkEnd w:id="29"/>
      <w:bookmarkEnd w:id="30"/>
    </w:p>
    <w:p w:rsidR="009322F2" w:rsidRPr="009322F2" w:rsidRDefault="000231B2" w:rsidP="009322F2">
      <w:proofErr w:type="gramStart"/>
      <w:r>
        <w:t>结合白盒方法</w:t>
      </w:r>
      <w:proofErr w:type="gramEnd"/>
      <w:r>
        <w:rPr>
          <w:rFonts w:hint="eastAsia"/>
        </w:rPr>
        <w:t>，</w:t>
      </w:r>
      <w:r>
        <w:t>基本通过单元测试</w:t>
      </w:r>
      <w:r>
        <w:rPr>
          <w:rFonts w:hint="eastAsia"/>
        </w:rPr>
        <w:t>、</w:t>
      </w:r>
      <w:r>
        <w:t>集成测试</w:t>
      </w:r>
    </w:p>
    <w:sectPr w:rsidR="009322F2" w:rsidRPr="009322F2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10E" w:rsidRDefault="00DF410E">
      <w:r>
        <w:separator/>
      </w:r>
    </w:p>
  </w:endnote>
  <w:endnote w:type="continuationSeparator" w:id="0">
    <w:p w:rsidR="00DF410E" w:rsidRDefault="00DF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6CD" w:rsidRDefault="004966CD">
    <w:pPr>
      <w:pStyle w:val="a7"/>
      <w:jc w:val="both"/>
    </w:pPr>
  </w:p>
  <w:p w:rsidR="004966CD" w:rsidRDefault="004966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10E" w:rsidRDefault="00DF410E">
      <w:r>
        <w:separator/>
      </w:r>
    </w:p>
  </w:footnote>
  <w:footnote w:type="continuationSeparator" w:id="0">
    <w:p w:rsidR="00DF410E" w:rsidRDefault="00DF4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6CD" w:rsidRDefault="004966CD">
    <w:pPr>
      <w:pStyle w:val="a8"/>
      <w:jc w:val="both"/>
    </w:pPr>
    <w:r>
      <w:rPr>
        <w:rFonts w:hint="eastAsia"/>
        <w:kern w:val="0"/>
        <w:szCs w:val="21"/>
      </w:rPr>
      <w:t>测试用例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00C05"/>
    <w:multiLevelType w:val="hybridMultilevel"/>
    <w:tmpl w:val="B1521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3D6A62"/>
    <w:multiLevelType w:val="multilevel"/>
    <w:tmpl w:val="6D175B40"/>
    <w:lvl w:ilvl="0">
      <w:start w:val="1"/>
      <w:numFmt w:val="lowerLetter"/>
      <w:lvlText w:val="%1."/>
      <w:lvlJc w:val="left"/>
      <w:pPr>
        <w:tabs>
          <w:tab w:val="left" w:pos="360"/>
        </w:tabs>
        <w:ind w:left="357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1576867"/>
    <w:multiLevelType w:val="multilevel"/>
    <w:tmpl w:val="6D175B40"/>
    <w:lvl w:ilvl="0">
      <w:start w:val="1"/>
      <w:numFmt w:val="lowerLetter"/>
      <w:lvlText w:val="%1."/>
      <w:lvlJc w:val="left"/>
      <w:pPr>
        <w:tabs>
          <w:tab w:val="left" w:pos="360"/>
        </w:tabs>
        <w:ind w:left="357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5739A840"/>
    <w:multiLevelType w:val="singleLevel"/>
    <w:tmpl w:val="5739A840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A3F55E0"/>
    <w:multiLevelType w:val="singleLevel"/>
    <w:tmpl w:val="5A3F55E0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A3F5DF2"/>
    <w:multiLevelType w:val="singleLevel"/>
    <w:tmpl w:val="5A3F5DF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D5664D4"/>
    <w:multiLevelType w:val="hybridMultilevel"/>
    <w:tmpl w:val="B9EC20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175B40"/>
    <w:multiLevelType w:val="multilevel"/>
    <w:tmpl w:val="6D175B40"/>
    <w:lvl w:ilvl="0">
      <w:start w:val="1"/>
      <w:numFmt w:val="lowerLetter"/>
      <w:lvlText w:val="%1."/>
      <w:lvlJc w:val="left"/>
      <w:pPr>
        <w:tabs>
          <w:tab w:val="left" w:pos="360"/>
        </w:tabs>
        <w:ind w:left="357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6DD3"/>
    <w:rsid w:val="00006DD3"/>
    <w:rsid w:val="00010CDE"/>
    <w:rsid w:val="000231B2"/>
    <w:rsid w:val="000A66C1"/>
    <w:rsid w:val="000C3ADE"/>
    <w:rsid w:val="000E3C43"/>
    <w:rsid w:val="00115BA8"/>
    <w:rsid w:val="001222BF"/>
    <w:rsid w:val="001439DC"/>
    <w:rsid w:val="00213D60"/>
    <w:rsid w:val="00252325"/>
    <w:rsid w:val="002F5FD4"/>
    <w:rsid w:val="003A58CD"/>
    <w:rsid w:val="00413EDF"/>
    <w:rsid w:val="00485DFA"/>
    <w:rsid w:val="004966CD"/>
    <w:rsid w:val="004F60EB"/>
    <w:rsid w:val="00531AAE"/>
    <w:rsid w:val="005432B2"/>
    <w:rsid w:val="00566DF5"/>
    <w:rsid w:val="00571472"/>
    <w:rsid w:val="00620CEB"/>
    <w:rsid w:val="006641D2"/>
    <w:rsid w:val="006A0DC1"/>
    <w:rsid w:val="006A26D0"/>
    <w:rsid w:val="006B351A"/>
    <w:rsid w:val="006D30D5"/>
    <w:rsid w:val="006D7265"/>
    <w:rsid w:val="0071161E"/>
    <w:rsid w:val="00761F0A"/>
    <w:rsid w:val="00767433"/>
    <w:rsid w:val="0077025E"/>
    <w:rsid w:val="007808D0"/>
    <w:rsid w:val="007F02D1"/>
    <w:rsid w:val="00813C69"/>
    <w:rsid w:val="008606F8"/>
    <w:rsid w:val="008A06A9"/>
    <w:rsid w:val="008B0334"/>
    <w:rsid w:val="009322F2"/>
    <w:rsid w:val="00936F02"/>
    <w:rsid w:val="00937C69"/>
    <w:rsid w:val="009455C0"/>
    <w:rsid w:val="0098300F"/>
    <w:rsid w:val="009E3364"/>
    <w:rsid w:val="00A27080"/>
    <w:rsid w:val="00A97B1B"/>
    <w:rsid w:val="00AE606A"/>
    <w:rsid w:val="00B341E5"/>
    <w:rsid w:val="00B61FD7"/>
    <w:rsid w:val="00B70ECF"/>
    <w:rsid w:val="00BB003C"/>
    <w:rsid w:val="00BB6C98"/>
    <w:rsid w:val="00BE7C89"/>
    <w:rsid w:val="00BF1D1E"/>
    <w:rsid w:val="00C06BFB"/>
    <w:rsid w:val="00C72AAA"/>
    <w:rsid w:val="00D55707"/>
    <w:rsid w:val="00D71717"/>
    <w:rsid w:val="00D80EC1"/>
    <w:rsid w:val="00DD305C"/>
    <w:rsid w:val="00DF410E"/>
    <w:rsid w:val="00E412FA"/>
    <w:rsid w:val="00E81AB3"/>
    <w:rsid w:val="00E872CE"/>
    <w:rsid w:val="00EB1E05"/>
    <w:rsid w:val="00F7327A"/>
    <w:rsid w:val="00F83660"/>
    <w:rsid w:val="00FC396A"/>
    <w:rsid w:val="00FF396C"/>
    <w:rsid w:val="4CE0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AD2F22A-5175-4E1C-8F07-61DAEF0B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Chars="1200" w:left="2520"/>
    </w:pPr>
  </w:style>
  <w:style w:type="paragraph" w:styleId="a3">
    <w:name w:val="Body Text"/>
    <w:basedOn w:val="a"/>
    <w:semiHidden/>
    <w:qFormat/>
    <w:rPr>
      <w:color w:val="FF0000"/>
    </w:rPr>
  </w:style>
  <w:style w:type="paragraph" w:styleId="a4">
    <w:name w:val="Body Text Indent"/>
    <w:basedOn w:val="a"/>
    <w:semiHidden/>
    <w:pPr>
      <w:ind w:leftChars="372" w:left="781" w:firstLineChars="200" w:firstLine="420"/>
    </w:pPr>
  </w:style>
  <w:style w:type="paragraph" w:styleId="TOC5">
    <w:name w:val="toc 5"/>
    <w:basedOn w:val="a"/>
    <w:next w:val="a"/>
    <w:semiHidden/>
    <w:qFormat/>
    <w:pPr>
      <w:ind w:leftChars="800" w:left="1680"/>
    </w:pPr>
  </w:style>
  <w:style w:type="paragraph" w:styleId="TOC3">
    <w:name w:val="toc 3"/>
    <w:basedOn w:val="a"/>
    <w:next w:val="a"/>
    <w:semiHidden/>
    <w:qFormat/>
    <w:pPr>
      <w:ind w:leftChars="400" w:left="840"/>
    </w:pPr>
  </w:style>
  <w:style w:type="paragraph" w:styleId="TOC8">
    <w:name w:val="toc 8"/>
    <w:basedOn w:val="a"/>
    <w:next w:val="a"/>
    <w:semiHidden/>
    <w:qFormat/>
    <w:pPr>
      <w:ind w:leftChars="1400" w:left="2940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semiHidden/>
    <w:qFormat/>
    <w:pPr>
      <w:ind w:leftChars="600" w:left="1260"/>
    </w:pPr>
  </w:style>
  <w:style w:type="paragraph" w:styleId="TOC6">
    <w:name w:val="toc 6"/>
    <w:basedOn w:val="a"/>
    <w:next w:val="a"/>
    <w:semiHidden/>
    <w:qFormat/>
    <w:pPr>
      <w:ind w:leftChars="1000" w:left="210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semiHidden/>
    <w:qFormat/>
    <w:pPr>
      <w:ind w:leftChars="1600" w:left="3360"/>
    </w:pPr>
  </w:style>
  <w:style w:type="paragraph" w:styleId="a9">
    <w:name w:val="Normal (Web)"/>
    <w:basedOn w:val="a"/>
    <w:uiPriority w:val="99"/>
    <w:unhideWhenUsed/>
    <w:rPr>
      <w:sz w:val="24"/>
    </w:rPr>
  </w:style>
  <w:style w:type="character" w:styleId="aa">
    <w:name w:val="page number"/>
    <w:basedOn w:val="a0"/>
    <w:semiHidden/>
  </w:style>
  <w:style w:type="character" w:styleId="ab">
    <w:name w:val="FollowedHyperlink"/>
    <w:basedOn w:val="a0"/>
    <w:semiHidden/>
    <w:rPr>
      <w:color w:val="800080"/>
      <w:u w:val="single"/>
    </w:rPr>
  </w:style>
  <w:style w:type="character" w:styleId="ac">
    <w:name w:val="Hyperlink"/>
    <w:basedOn w:val="a0"/>
    <w:uiPriority w:val="99"/>
    <w:qFormat/>
    <w:rPr>
      <w:color w:val="0000FF"/>
      <w:u w:val="single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rPr>
      <w:kern w:val="2"/>
      <w:sz w:val="18"/>
      <w:szCs w:val="18"/>
    </w:rPr>
  </w:style>
  <w:style w:type="paragraph" w:styleId="ae">
    <w:name w:val="List Paragraph"/>
    <w:basedOn w:val="a"/>
    <w:uiPriority w:val="99"/>
    <w:rsid w:val="00DD30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3877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49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8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60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60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0683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136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4342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0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7902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7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25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255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36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88078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6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08084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48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911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5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78127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1397403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409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5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2779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4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3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77189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1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0342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48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79265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1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19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05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03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80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695434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332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7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033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2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2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95762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933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03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9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36523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6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67476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45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06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8438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026513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733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1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9118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1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03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57215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62477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4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2193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8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0443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1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63450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641176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486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5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76780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9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51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63725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3329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618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7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24733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4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2870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67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0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7725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3282596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271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9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872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1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6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1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53309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7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74453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0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74565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29452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04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8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1560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9493195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621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42808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0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882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8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9550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1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354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4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2332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0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83455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2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2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15949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2467031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397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7409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8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447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8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9966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3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0171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8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9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17868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8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68436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2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7578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719;&#20214;&#24037;&#31243;&#22522;&#30784;\&#36719;&#20214;&#24037;&#31243;&#39033;&#30446;&#31649;&#29702;&#25152;&#26377;&#38454;&#27573;&#25991;&#26723;&#27169;&#26495;\&#20843;&#12289;&#27979;&#35797;&#20998;&#26512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E4C683-569A-48BD-8652-8F8B2FE2D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八、测试分析报告.dot</Template>
  <TotalTime>389</TotalTime>
  <Pages>27</Pages>
  <Words>722</Words>
  <Characters>4116</Characters>
  <Application>Microsoft Office Word</Application>
  <DocSecurity>0</DocSecurity>
  <Lines>34</Lines>
  <Paragraphs>9</Paragraphs>
  <ScaleCrop>false</ScaleCrop>
  <Company>北京北大天正科技发展有限公司</Company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八、测试分析报告</dc:title>
  <dc:creator>Otwo</dc:creator>
  <cp:lastModifiedBy>林 鑫</cp:lastModifiedBy>
  <cp:revision>22</cp:revision>
  <cp:lastPrinted>2001-02-09T04:16:00Z</cp:lastPrinted>
  <dcterms:created xsi:type="dcterms:W3CDTF">2017-12-24T08:45:00Z</dcterms:created>
  <dcterms:modified xsi:type="dcterms:W3CDTF">2018-06-04T13:56:00Z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